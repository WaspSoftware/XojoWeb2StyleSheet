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9726F" w14:textId="77777777" w:rsidR="007E5882" w:rsidRDefault="007E5882" w:rsidP="00A1474E">
      <w:pPr>
        <w:pStyle w:val="Title"/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22D9730C" wp14:editId="22D9730D">
            <wp:simplePos x="0" y="0"/>
            <wp:positionH relativeFrom="margin">
              <wp:posOffset>4582424</wp:posOffset>
            </wp:positionH>
            <wp:positionV relativeFrom="paragraph">
              <wp:posOffset>-793630</wp:posOffset>
            </wp:positionV>
            <wp:extent cx="1947772" cy="1216325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25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772" cy="121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 w14:paraId="22D97270" w14:textId="77777777" w:rsidR="00DF16A7" w:rsidRDefault="00DF16A7" w:rsidP="00A1474E">
      <w:pPr>
        <w:pStyle w:val="Title"/>
      </w:pPr>
    </w:p>
    <w:p w14:paraId="22D97271" w14:textId="77777777" w:rsidR="00DF16A7" w:rsidRDefault="00DF16A7" w:rsidP="00A1474E">
      <w:pPr>
        <w:pStyle w:val="Title"/>
      </w:pPr>
    </w:p>
    <w:p w14:paraId="22D97272" w14:textId="77777777" w:rsidR="00A1474E" w:rsidRPr="002021FD" w:rsidRDefault="00F02AD8" w:rsidP="00A1474E">
      <w:pPr>
        <w:pStyle w:val="Title"/>
      </w:pPr>
      <w:r>
        <w:t>WASP Software</w:t>
      </w:r>
      <w:r w:rsidR="00764DB6">
        <w:t>.</w:t>
      </w:r>
    </w:p>
    <w:p w14:paraId="22D97273" w14:textId="77777777" w:rsidR="00A1474E" w:rsidRDefault="00A1474E" w:rsidP="00A1474E"/>
    <w:p w14:paraId="22D97274" w14:textId="77777777" w:rsidR="00CC4DBD" w:rsidRDefault="00CC4DBD" w:rsidP="00A1474E"/>
    <w:p w14:paraId="22D97275" w14:textId="77777777" w:rsidR="00CC4DBD" w:rsidRDefault="00CC4DBD" w:rsidP="00A1474E"/>
    <w:p w14:paraId="22D97276" w14:textId="77777777" w:rsidR="00CC4DBD" w:rsidRPr="002021FD" w:rsidRDefault="00CC4DBD" w:rsidP="00A1474E"/>
    <w:p w14:paraId="22D97277" w14:textId="1F9FD031" w:rsidR="00A1474E" w:rsidRPr="00DF16A7" w:rsidRDefault="00CB298F" w:rsidP="005B418C">
      <w:pPr>
        <w:pStyle w:val="Subtitle"/>
        <w:spacing w:after="0"/>
        <w:rPr>
          <w:i/>
        </w:rPr>
      </w:pPr>
      <w:bookmarkStart w:id="0" w:name="_Hlk121843148"/>
      <w:r>
        <w:rPr>
          <w:i/>
        </w:rPr>
        <w:t>Using our own Style Sheet</w:t>
      </w:r>
    </w:p>
    <w:bookmarkEnd w:id="0"/>
    <w:p w14:paraId="22D97278" w14:textId="77777777" w:rsidR="005B418C" w:rsidRPr="005B418C" w:rsidRDefault="005B418C" w:rsidP="005B418C">
      <w:pPr>
        <w:jc w:val="center"/>
      </w:pPr>
    </w:p>
    <w:p w14:paraId="22D97279" w14:textId="5026A685" w:rsidR="00A1474E" w:rsidRPr="002021FD" w:rsidRDefault="002C33A0" w:rsidP="00A1474E">
      <w:pPr>
        <w:jc w:val="center"/>
      </w:pPr>
      <w:r>
        <w:t>How we have modified the standard controls to use our own style sheet</w:t>
      </w:r>
    </w:p>
    <w:p w14:paraId="22D9727A" w14:textId="77777777" w:rsidR="008B17B8" w:rsidRDefault="008B17B8" w:rsidP="00A1474E">
      <w:pPr>
        <w:jc w:val="center"/>
      </w:pPr>
    </w:p>
    <w:p w14:paraId="22D9727B" w14:textId="77777777" w:rsidR="008B17B8" w:rsidRDefault="008B17B8" w:rsidP="00A1474E">
      <w:pPr>
        <w:jc w:val="center"/>
      </w:pPr>
    </w:p>
    <w:p w14:paraId="22D9727C" w14:textId="77777777" w:rsidR="008B17B8" w:rsidRDefault="008B17B8" w:rsidP="00A1474E">
      <w:pPr>
        <w:jc w:val="center"/>
      </w:pPr>
    </w:p>
    <w:p w14:paraId="22D9727D" w14:textId="77777777" w:rsidR="008B17B8" w:rsidRDefault="008B17B8" w:rsidP="00A1474E">
      <w:pPr>
        <w:jc w:val="center"/>
      </w:pPr>
    </w:p>
    <w:p w14:paraId="22D9727E" w14:textId="77777777" w:rsidR="008B17B8" w:rsidRDefault="008B17B8" w:rsidP="00A1474E">
      <w:pPr>
        <w:jc w:val="center"/>
      </w:pPr>
    </w:p>
    <w:p w14:paraId="22D9727F" w14:textId="77777777" w:rsidR="009B3607" w:rsidRDefault="009B3607" w:rsidP="00A1474E">
      <w:pPr>
        <w:jc w:val="center"/>
      </w:pPr>
    </w:p>
    <w:p w14:paraId="22D97280" w14:textId="77777777" w:rsidR="008B17B8" w:rsidRPr="002021FD" w:rsidRDefault="008B17B8" w:rsidP="00A1474E">
      <w:pPr>
        <w:jc w:val="center"/>
      </w:pPr>
    </w:p>
    <w:p w14:paraId="22D97281" w14:textId="3E973803" w:rsidR="00A1474E" w:rsidRPr="002021FD" w:rsidRDefault="00A1474E" w:rsidP="00A1474E">
      <w:pPr>
        <w:jc w:val="center"/>
      </w:pPr>
      <w:r w:rsidRPr="002021FD">
        <w:t xml:space="preserve">Version: </w:t>
      </w:r>
      <w:r w:rsidR="00F06FAF">
        <w:t>1.</w:t>
      </w:r>
      <w:r w:rsidR="0042551A">
        <w:t>1</w:t>
      </w:r>
    </w:p>
    <w:p w14:paraId="22D97282" w14:textId="7A1527FB" w:rsidR="00A1474E" w:rsidRDefault="00A1474E" w:rsidP="00A1474E">
      <w:pPr>
        <w:jc w:val="center"/>
      </w:pPr>
      <w:r w:rsidRPr="002021FD">
        <w:t>Date</w:t>
      </w:r>
      <w:r w:rsidR="00DF16A7">
        <w:t>:</w:t>
      </w:r>
      <w:r w:rsidRPr="002021FD">
        <w:t xml:space="preserve"> </w:t>
      </w:r>
      <w:r w:rsidR="00FA1C97">
        <w:t>2023-04-1</w:t>
      </w:r>
      <w:r w:rsidR="0042551A">
        <w:t>8</w:t>
      </w:r>
    </w:p>
    <w:p w14:paraId="22D97283" w14:textId="77777777" w:rsidR="00A1474E" w:rsidRDefault="00A1474E" w:rsidP="00A1474E">
      <w:pPr>
        <w:jc w:val="center"/>
      </w:pPr>
      <w:r>
        <w:t xml:space="preserve">© </w:t>
      </w:r>
      <w:proofErr w:type="spellStart"/>
      <w:r w:rsidR="00F02AD8">
        <w:t>WASPSoftware</w:t>
      </w:r>
      <w:proofErr w:type="spellEnd"/>
      <w:r>
        <w:t xml:space="preserve"> Ltd</w:t>
      </w:r>
    </w:p>
    <w:p w14:paraId="22D97284" w14:textId="77777777" w:rsidR="00A1474E" w:rsidRDefault="00A1474E" w:rsidP="00A1474E">
      <w:pPr>
        <w:jc w:val="center"/>
      </w:pPr>
    </w:p>
    <w:p w14:paraId="22D97285" w14:textId="77777777" w:rsidR="00A1474E" w:rsidRDefault="00A1474E" w:rsidP="00A1474E">
      <w:pPr>
        <w:jc w:val="center"/>
      </w:pPr>
    </w:p>
    <w:p w14:paraId="22D97286" w14:textId="77777777" w:rsidR="007E5882" w:rsidRDefault="007E5882">
      <w:pPr>
        <w:spacing w:after="200"/>
      </w:pPr>
      <w:r>
        <w:br w:type="page"/>
      </w:r>
    </w:p>
    <w:p w14:paraId="22D97287" w14:textId="77777777" w:rsidR="00670277" w:rsidRDefault="00670277" w:rsidP="00A1474E">
      <w:pPr>
        <w:jc w:val="center"/>
      </w:pPr>
    </w:p>
    <w:tbl>
      <w:tblPr>
        <w:tblStyle w:val="LightList-Accent11"/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948"/>
        <w:gridCol w:w="5117"/>
      </w:tblGrid>
      <w:tr w:rsidR="00FF06F0" w14:paraId="22D97289" w14:textId="77777777" w:rsidTr="00242A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0" w:type="dxa"/>
            <w:gridSpan w:val="3"/>
          </w:tcPr>
          <w:p w14:paraId="22D97288" w14:textId="77777777" w:rsidR="00FF06F0" w:rsidRPr="00CD59C6" w:rsidRDefault="00FF06F0" w:rsidP="00F02AD8">
            <w:r w:rsidRPr="00F02AD8">
              <w:rPr>
                <w:sz w:val="28"/>
              </w:rPr>
              <w:t>Version history</w:t>
            </w:r>
          </w:p>
        </w:tc>
      </w:tr>
      <w:tr w:rsidR="00FF06F0" w14:paraId="22D9728D" w14:textId="77777777" w:rsidTr="00242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22D9728A" w14:textId="77777777" w:rsidR="00FF06F0" w:rsidRPr="0023733B" w:rsidRDefault="00FF06F0" w:rsidP="0023733B">
            <w:pPr>
              <w:rPr>
                <w:sz w:val="28"/>
                <w:szCs w:val="28"/>
              </w:rPr>
            </w:pPr>
            <w:r w:rsidRPr="0023733B">
              <w:rPr>
                <w:sz w:val="28"/>
                <w:szCs w:val="28"/>
              </w:rPr>
              <w:t>Date</w:t>
            </w:r>
          </w:p>
        </w:tc>
        <w:tc>
          <w:tcPr>
            <w:tcW w:w="194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2D9728B" w14:textId="77777777" w:rsidR="00FF06F0" w:rsidRPr="0023733B" w:rsidRDefault="00FF06F0" w:rsidP="00237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23733B">
              <w:rPr>
                <w:b/>
                <w:sz w:val="28"/>
                <w:szCs w:val="28"/>
              </w:rPr>
              <w:t>Version</w:t>
            </w:r>
          </w:p>
        </w:tc>
        <w:tc>
          <w:tcPr>
            <w:tcW w:w="511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2D9728C" w14:textId="77777777" w:rsidR="00FF06F0" w:rsidRPr="0023733B" w:rsidRDefault="00FF06F0" w:rsidP="00237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23733B">
              <w:rPr>
                <w:b/>
                <w:sz w:val="28"/>
                <w:szCs w:val="28"/>
              </w:rPr>
              <w:t>Comment</w:t>
            </w:r>
          </w:p>
        </w:tc>
      </w:tr>
      <w:tr w:rsidR="00FF06F0" w14:paraId="22D97295" w14:textId="77777777" w:rsidTr="00242AD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vAlign w:val="center"/>
          </w:tcPr>
          <w:p w14:paraId="22D97292" w14:textId="45B9D88C" w:rsidR="00FF06F0" w:rsidRPr="00230674" w:rsidRDefault="00FA1C97" w:rsidP="004C538E">
            <w:pPr>
              <w:rPr>
                <w:bCs w:val="0"/>
                <w:szCs w:val="20"/>
              </w:rPr>
            </w:pPr>
            <w:r>
              <w:rPr>
                <w:bCs w:val="0"/>
                <w:szCs w:val="20"/>
              </w:rPr>
              <w:t>2023-04-17</w:t>
            </w:r>
          </w:p>
        </w:tc>
        <w:tc>
          <w:tcPr>
            <w:tcW w:w="1948" w:type="dxa"/>
            <w:vAlign w:val="center"/>
          </w:tcPr>
          <w:p w14:paraId="22D97293" w14:textId="263F1A64" w:rsidR="00FF06F0" w:rsidRPr="004C538E" w:rsidRDefault="00F06FAF" w:rsidP="004C5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  <w:tc>
          <w:tcPr>
            <w:tcW w:w="5117" w:type="dxa"/>
            <w:vAlign w:val="center"/>
          </w:tcPr>
          <w:p w14:paraId="22D97294" w14:textId="11BD2287" w:rsidR="00FF06F0" w:rsidRPr="004C538E" w:rsidRDefault="00D8643B" w:rsidP="004C5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Initial Version</w:t>
            </w:r>
          </w:p>
        </w:tc>
      </w:tr>
      <w:tr w:rsidR="001669BF" w14:paraId="6E58AD3D" w14:textId="77777777" w:rsidTr="00242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vAlign w:val="center"/>
          </w:tcPr>
          <w:p w14:paraId="5708914E" w14:textId="5C8C4B60" w:rsidR="001669BF" w:rsidRDefault="001669BF" w:rsidP="004C538E">
            <w:pPr>
              <w:rPr>
                <w:szCs w:val="20"/>
              </w:rPr>
            </w:pPr>
            <w:r>
              <w:rPr>
                <w:szCs w:val="20"/>
              </w:rPr>
              <w:t>2023-04-18</w:t>
            </w:r>
          </w:p>
        </w:tc>
        <w:tc>
          <w:tcPr>
            <w:tcW w:w="1948" w:type="dxa"/>
            <w:vAlign w:val="center"/>
          </w:tcPr>
          <w:p w14:paraId="7EBB49C1" w14:textId="734FF46F" w:rsidR="001669BF" w:rsidRDefault="001669BF" w:rsidP="004C5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1.1</w:t>
            </w:r>
          </w:p>
        </w:tc>
        <w:tc>
          <w:tcPr>
            <w:tcW w:w="5117" w:type="dxa"/>
            <w:vAlign w:val="center"/>
          </w:tcPr>
          <w:p w14:paraId="72096AF2" w14:textId="77EC0D2C" w:rsidR="001669BF" w:rsidRDefault="00546311" w:rsidP="001126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C</w:t>
            </w:r>
            <w:r w:rsidR="00324E48">
              <w:rPr>
                <w:szCs w:val="20"/>
              </w:rPr>
              <w:t>hanged</w:t>
            </w:r>
            <w:r w:rsidR="001669BF">
              <w:rPr>
                <w:szCs w:val="20"/>
              </w:rPr>
              <w:t xml:space="preserve"> </w:t>
            </w:r>
            <w:r w:rsidR="004B59C8">
              <w:rPr>
                <w:szCs w:val="20"/>
              </w:rPr>
              <w:t>references to ‘</w:t>
            </w:r>
            <w:proofErr w:type="spellStart"/>
            <w:r w:rsidR="001669BF">
              <w:rPr>
                <w:szCs w:val="20"/>
              </w:rPr>
              <w:t>Session.PrepareSession</w:t>
            </w:r>
            <w:proofErr w:type="spellEnd"/>
            <w:r w:rsidR="004B59C8">
              <w:rPr>
                <w:szCs w:val="20"/>
              </w:rPr>
              <w:t>’</w:t>
            </w:r>
            <w:r w:rsidR="001669BF">
              <w:rPr>
                <w:szCs w:val="20"/>
              </w:rPr>
              <w:t xml:space="preserve"> to </w:t>
            </w:r>
            <w:r w:rsidR="004B59C8">
              <w:rPr>
                <w:szCs w:val="20"/>
              </w:rPr>
              <w:t>‘</w:t>
            </w:r>
            <w:proofErr w:type="spellStart"/>
            <w:r w:rsidR="004B59C8">
              <w:rPr>
                <w:szCs w:val="20"/>
              </w:rPr>
              <w:t>Session.</w:t>
            </w:r>
            <w:r w:rsidR="001669BF">
              <w:rPr>
                <w:szCs w:val="20"/>
              </w:rPr>
              <w:t>PreparingSession</w:t>
            </w:r>
            <w:proofErr w:type="spellEnd"/>
            <w:r w:rsidR="004B59C8">
              <w:rPr>
                <w:szCs w:val="20"/>
              </w:rPr>
              <w:t>’</w:t>
            </w:r>
            <w:r>
              <w:rPr>
                <w:szCs w:val="20"/>
              </w:rPr>
              <w:t xml:space="preserve"> - EG</w:t>
            </w:r>
          </w:p>
        </w:tc>
      </w:tr>
    </w:tbl>
    <w:p w14:paraId="22D9729A" w14:textId="77777777" w:rsidR="00FF06F0" w:rsidRDefault="00FF06F0">
      <w:pPr>
        <w:pStyle w:val="TOC2"/>
        <w:tabs>
          <w:tab w:val="right" w:leader="dot" w:pos="9016"/>
        </w:tabs>
      </w:pPr>
    </w:p>
    <w:p w14:paraId="22D9729B" w14:textId="77777777" w:rsidR="007E5882" w:rsidRDefault="007E5882">
      <w:pPr>
        <w:spacing w:after="200"/>
      </w:pPr>
      <w:r>
        <w:br w:type="page"/>
      </w:r>
    </w:p>
    <w:p w14:paraId="112366DA" w14:textId="37780C0A" w:rsidR="007A0B47" w:rsidRDefault="007A0B47" w:rsidP="007A0B47">
      <w:pPr>
        <w:pStyle w:val="Heading1"/>
      </w:pPr>
      <w:bookmarkStart w:id="1" w:name="_Toc138670638"/>
      <w:r>
        <w:lastRenderedPageBreak/>
        <w:t>Contents</w:t>
      </w:r>
      <w:bookmarkEnd w:id="1"/>
    </w:p>
    <w:p w14:paraId="36193805" w14:textId="24738865" w:rsidR="00B6556C" w:rsidRDefault="00801415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lang w:eastAsia="en-GB"/>
          <w14:ligatures w14:val="standardContextual"/>
        </w:rPr>
      </w:pPr>
      <w:r>
        <w:fldChar w:fldCharType="begin"/>
      </w:r>
      <w:r w:rsidR="00086E3A">
        <w:instrText xml:space="preserve"> TOC  \* MERGEFORMAT </w:instrText>
      </w:r>
      <w:r>
        <w:fldChar w:fldCharType="separate"/>
      </w:r>
      <w:r w:rsidR="00B6556C">
        <w:rPr>
          <w:noProof/>
        </w:rPr>
        <w:t>Contents</w:t>
      </w:r>
      <w:r w:rsidR="00B6556C">
        <w:rPr>
          <w:noProof/>
        </w:rPr>
        <w:tab/>
      </w:r>
      <w:r w:rsidR="00B6556C">
        <w:rPr>
          <w:noProof/>
        </w:rPr>
        <w:fldChar w:fldCharType="begin"/>
      </w:r>
      <w:r w:rsidR="00B6556C">
        <w:rPr>
          <w:noProof/>
        </w:rPr>
        <w:instrText xml:space="preserve"> PAGEREF _Toc138670638 \h </w:instrText>
      </w:r>
      <w:r w:rsidR="00B6556C">
        <w:rPr>
          <w:noProof/>
        </w:rPr>
      </w:r>
      <w:r w:rsidR="00B6556C">
        <w:rPr>
          <w:noProof/>
        </w:rPr>
        <w:fldChar w:fldCharType="separate"/>
      </w:r>
      <w:r w:rsidR="00B6556C">
        <w:rPr>
          <w:noProof/>
        </w:rPr>
        <w:t>3</w:t>
      </w:r>
      <w:r w:rsidR="00B6556C">
        <w:rPr>
          <w:noProof/>
        </w:rPr>
        <w:fldChar w:fldCharType="end"/>
      </w:r>
    </w:p>
    <w:p w14:paraId="0086D9AF" w14:textId="3D42431E" w:rsidR="00B6556C" w:rsidRDefault="00B6556C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lang w:eastAsia="en-GB"/>
          <w14:ligatures w14:val="standardContextual"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_Toc138670639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59B516" w14:textId="5D1CCB74" w:rsidR="00B6556C" w:rsidRDefault="00B6556C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lang w:eastAsia="en-GB"/>
          <w14:ligatures w14:val="standardContextual"/>
        </w:rPr>
      </w:pPr>
      <w:r>
        <w:rPr>
          <w:noProof/>
        </w:rPr>
        <w:t>Setting up your Project to use the WASP Style Sheet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_Toc138670640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C84F4C6" w14:textId="6FF738D9" w:rsidR="00B6556C" w:rsidRDefault="00B6556C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lang w:eastAsia="en-GB"/>
          <w14:ligatures w14:val="standardContextual"/>
        </w:rPr>
      </w:pPr>
      <w:r>
        <w:rPr>
          <w:noProof/>
        </w:rPr>
        <w:t>Edit bootstrip.min.ini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_Toc138670641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3AEFE76" w14:textId="4E6BAE47" w:rsidR="00B6556C" w:rsidRDefault="00B6556C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lang w:eastAsia="en-GB"/>
          <w14:ligatures w14:val="standardContextual"/>
        </w:rPr>
      </w:pPr>
      <w:r>
        <w:rPr>
          <w:noProof/>
        </w:rPr>
        <w:t>Add App.AppStyles property to the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_Toc138670642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64C6FD" w14:textId="33FAA7C9" w:rsidR="00B6556C" w:rsidRDefault="00B6556C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lang w:eastAsia="en-GB"/>
          <w14:ligatures w14:val="standardContextual"/>
        </w:rPr>
      </w:pPr>
      <w:r>
        <w:rPr>
          <w:noProof/>
        </w:rPr>
        <w:t>App.Opening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_Toc138670643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432B4BF" w14:textId="0D389D27" w:rsidR="00B6556C" w:rsidRDefault="00B6556C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lang w:eastAsia="en-GB"/>
          <w14:ligatures w14:val="standardContextual"/>
        </w:rPr>
      </w:pPr>
      <w:r>
        <w:rPr>
          <w:noProof/>
        </w:rPr>
        <w:t>Session.PreparingSession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_Toc138670644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84CDF3F" w14:textId="7577751E" w:rsidR="00B6556C" w:rsidRDefault="00B6556C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lang w:eastAsia="en-GB"/>
          <w14:ligatures w14:val="standardContextual"/>
        </w:rPr>
      </w:pPr>
      <w:r>
        <w:rPr>
          <w:noProof/>
        </w:rPr>
        <w:t>Add CSSWebFile Property to the Session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_Toc138670645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81D6840" w14:textId="67CF0EAC" w:rsidR="00B6556C" w:rsidRDefault="00B6556C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lang w:eastAsia="en-GB"/>
          <w14:ligatures w14:val="standardContextual"/>
        </w:rPr>
      </w:pPr>
      <w:r>
        <w:rPr>
          <w:noProof/>
        </w:rPr>
        <w:t>Using the New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_Toc138670646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B353C76" w14:textId="5B399362" w:rsidR="00B6556C" w:rsidRDefault="00B6556C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lang w:eastAsia="en-GB"/>
          <w14:ligatures w14:val="standardContextual"/>
        </w:rPr>
      </w:pPr>
      <w:r>
        <w:rPr>
          <w:noProof/>
        </w:rPr>
        <w:t>Appendix A - Making a New Control use the Style Sheet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_Toc138670647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45D5335" w14:textId="4E0F4733" w:rsidR="00B6556C" w:rsidRDefault="00B6556C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lang w:eastAsia="en-GB"/>
          <w14:ligatures w14:val="standardContextual"/>
        </w:rPr>
      </w:pPr>
      <w:r>
        <w:rPr>
          <w:noProof/>
        </w:rPr>
        <w:t>Update the Inspector Behaviour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_Toc138670648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2D972A1" w14:textId="1B4DF804" w:rsidR="00086E3A" w:rsidRDefault="00801415" w:rsidP="00F42083">
      <w:r>
        <w:fldChar w:fldCharType="end"/>
      </w:r>
    </w:p>
    <w:p w14:paraId="22D972A2" w14:textId="77777777" w:rsidR="00FF06F0" w:rsidRDefault="00FF06F0">
      <w:pPr>
        <w:spacing w:after="200"/>
        <w:rPr>
          <w:b/>
          <w:sz w:val="28"/>
          <w:szCs w:val="28"/>
        </w:rPr>
      </w:pPr>
      <w:r>
        <w:br w:type="page"/>
      </w:r>
    </w:p>
    <w:p w14:paraId="17F805E1" w14:textId="527672F6" w:rsidR="00F06FAF" w:rsidRDefault="00F06FAF" w:rsidP="002F3C01">
      <w:pPr>
        <w:pStyle w:val="Heading1"/>
      </w:pPr>
      <w:bookmarkStart w:id="2" w:name="_Toc138670639"/>
      <w:r>
        <w:lastRenderedPageBreak/>
        <w:t>Introduction</w:t>
      </w:r>
      <w:bookmarkEnd w:id="2"/>
    </w:p>
    <w:p w14:paraId="0D76A0CC" w14:textId="77777777" w:rsidR="00725F8C" w:rsidRDefault="00725F8C" w:rsidP="004153E5"/>
    <w:p w14:paraId="4BE56261" w14:textId="2D52FE56" w:rsidR="00E007EF" w:rsidRDefault="00E007EF" w:rsidP="004153E5">
      <w:r>
        <w:t xml:space="preserve">Xojo Web2.0 has decided to use Bootstrap style sheets to control the look and feel of the front end. However, this is not flexible and onerous to use. </w:t>
      </w:r>
    </w:p>
    <w:p w14:paraId="21C29E57" w14:textId="77777777" w:rsidR="00E007EF" w:rsidRDefault="00E007EF" w:rsidP="004153E5"/>
    <w:p w14:paraId="59B1D9DE" w14:textId="4459EA64" w:rsidR="00E007EF" w:rsidRDefault="00E007EF" w:rsidP="004153E5">
      <w:r>
        <w:t xml:space="preserve">After a lot of discussion with the community and considering our </w:t>
      </w:r>
      <w:r w:rsidR="00052C1F">
        <w:t>requirements, we’ve taken the approach to implement our own style</w:t>
      </w:r>
      <w:r w:rsidR="00E0293A">
        <w:t xml:space="preserve"> sheet</w:t>
      </w:r>
      <w:r w:rsidR="0087403F">
        <w:t>. This allows us to control the look and feel of the standard controls, as well as our own controls via a standard CSS style sheet.</w:t>
      </w:r>
    </w:p>
    <w:p w14:paraId="39265198" w14:textId="77777777" w:rsidR="0087403F" w:rsidRDefault="0087403F" w:rsidP="004153E5"/>
    <w:p w14:paraId="06E0A4BA" w14:textId="77777777" w:rsidR="0078293C" w:rsidRDefault="0078293C" w:rsidP="004153E5"/>
    <w:p w14:paraId="1C127204" w14:textId="77777777" w:rsidR="0078293C" w:rsidRDefault="0078293C" w:rsidP="004153E5"/>
    <w:p w14:paraId="085B7077" w14:textId="77777777" w:rsidR="0078293C" w:rsidRDefault="0078293C">
      <w:pPr>
        <w:spacing w:after="200"/>
        <w:jc w:val="left"/>
        <w:rPr>
          <w:rFonts w:eastAsia="Times New Roman" w:cs="Times New Roman"/>
          <w:b/>
          <w:kern w:val="28"/>
          <w:sz w:val="36"/>
          <w:szCs w:val="24"/>
        </w:rPr>
      </w:pPr>
      <w:r>
        <w:br w:type="page"/>
      </w:r>
    </w:p>
    <w:p w14:paraId="58648BA5" w14:textId="2E6ED8E8" w:rsidR="0087403F" w:rsidRDefault="00473681" w:rsidP="008C1B4A">
      <w:pPr>
        <w:pStyle w:val="Heading1"/>
      </w:pPr>
      <w:bookmarkStart w:id="3" w:name="_Toc138670640"/>
      <w:r>
        <w:lastRenderedPageBreak/>
        <w:t>Setting up your Project to use the WASP Style Sheet</w:t>
      </w:r>
      <w:bookmarkEnd w:id="3"/>
    </w:p>
    <w:p w14:paraId="38C4F5C8" w14:textId="77777777" w:rsidR="008C1B4A" w:rsidRDefault="008C1B4A" w:rsidP="008C1B4A"/>
    <w:p w14:paraId="7B62ADDD" w14:textId="52993D5A" w:rsidR="008C1B4A" w:rsidRDefault="005B0FF9" w:rsidP="005B0FF9">
      <w:pPr>
        <w:pStyle w:val="Heading2"/>
      </w:pPr>
      <w:bookmarkStart w:id="4" w:name="_Toc138670641"/>
      <w:r>
        <w:t>Edit bootstrip.min.ini</w:t>
      </w:r>
      <w:bookmarkEnd w:id="4"/>
    </w:p>
    <w:p w14:paraId="139D7BA3" w14:textId="6CCF12DB" w:rsidR="005B0FF9" w:rsidRDefault="005B0FF9" w:rsidP="005B0FF9">
      <w:r>
        <w:t xml:space="preserve">So that the </w:t>
      </w:r>
      <w:proofErr w:type="spellStart"/>
      <w:r>
        <w:t>Xojo</w:t>
      </w:r>
      <w:proofErr w:type="spellEnd"/>
      <w:r>
        <w:t xml:space="preserve"> IDE for control height are accepted and used, you need to modify a single property in bootstrap.min.ini.</w:t>
      </w:r>
    </w:p>
    <w:p w14:paraId="7FB21343" w14:textId="77777777" w:rsidR="005B0FF9" w:rsidRDefault="005B0FF9" w:rsidP="005B0FF9"/>
    <w:p w14:paraId="464A0DDE" w14:textId="06E83BDB" w:rsidR="005B0FF9" w:rsidRDefault="005B0FF9" w:rsidP="005B0FF9">
      <w:pPr>
        <w:pStyle w:val="ListParagraph"/>
        <w:numPr>
          <w:ilvl w:val="0"/>
          <w:numId w:val="2"/>
        </w:numPr>
      </w:pPr>
      <w:r>
        <w:t>Edit bootstrap.min.ini in notepad or similar</w:t>
      </w:r>
    </w:p>
    <w:p w14:paraId="0BCD35D4" w14:textId="23590DD9" w:rsidR="005B0FF9" w:rsidRDefault="005B0FF9" w:rsidP="005B0FF9">
      <w:pPr>
        <w:pStyle w:val="ListParagraph"/>
        <w:numPr>
          <w:ilvl w:val="0"/>
          <w:numId w:val="2"/>
        </w:numPr>
      </w:pPr>
      <w:r>
        <w:t>Search for “form-control”</w:t>
      </w:r>
    </w:p>
    <w:p w14:paraId="66A74F59" w14:textId="053BD9F6" w:rsidR="005B0FF9" w:rsidRDefault="005B0FF9" w:rsidP="005B0FF9">
      <w:pPr>
        <w:pStyle w:val="ListParagraph"/>
        <w:numPr>
          <w:ilvl w:val="0"/>
          <w:numId w:val="2"/>
        </w:numPr>
      </w:pPr>
      <w:r>
        <w:t>Change the height property from the calculated value to 100%</w:t>
      </w:r>
    </w:p>
    <w:p w14:paraId="1A5C5771" w14:textId="77777777" w:rsidR="005B0FF9" w:rsidRDefault="005B0FF9" w:rsidP="005B0FF9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FF0000"/>
          <w:szCs w:val="20"/>
          <w:lang w:eastAsia="en-GB"/>
        </w:rPr>
      </w:pPr>
    </w:p>
    <w:p w14:paraId="2577F584" w14:textId="036306A7" w:rsidR="005B0FF9" w:rsidRPr="005B0FF9" w:rsidRDefault="005B0FF9" w:rsidP="005B0FF9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szCs w:val="20"/>
          <w:lang w:eastAsia="en-GB"/>
        </w:rPr>
      </w:pPr>
      <w:r>
        <w:rPr>
          <w:rFonts w:ascii="Courier New" w:eastAsia="Times New Roman" w:hAnsi="Courier New" w:cs="Courier New"/>
          <w:szCs w:val="20"/>
          <w:lang w:eastAsia="en-GB"/>
        </w:rPr>
        <w:t>I.e.:</w:t>
      </w:r>
    </w:p>
    <w:p w14:paraId="648E0DAE" w14:textId="21A036A0" w:rsidR="005B0FF9" w:rsidRPr="005B0FF9" w:rsidRDefault="005B0FF9" w:rsidP="005B0FF9">
      <w:pPr>
        <w:shd w:val="clear" w:color="auto" w:fill="FFFFFF"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B0FF9">
        <w:rPr>
          <w:rFonts w:ascii="Courier New" w:eastAsia="Times New Roman" w:hAnsi="Courier New" w:cs="Courier New"/>
          <w:color w:val="FF0000"/>
          <w:szCs w:val="20"/>
          <w:lang w:eastAsia="en-GB"/>
        </w:rPr>
        <w:t>form-control</w:t>
      </w:r>
      <w:r w:rsidRPr="005B0FF9">
        <w:rPr>
          <w:rFonts w:ascii="Courier New" w:eastAsia="Times New Roman" w:hAnsi="Courier New" w:cs="Courier New"/>
          <w:b/>
          <w:bCs/>
          <w:color w:val="000000"/>
          <w:szCs w:val="20"/>
          <w:lang w:eastAsia="en-GB"/>
        </w:rPr>
        <w:t>{</w:t>
      </w:r>
      <w:r w:rsidRPr="005B0FF9">
        <w:rPr>
          <w:rFonts w:ascii="Courier New" w:eastAsia="Times New Roman" w:hAnsi="Courier New" w:cs="Courier New"/>
          <w:b/>
          <w:bCs/>
          <w:color w:val="8080C0"/>
          <w:szCs w:val="20"/>
          <w:lang w:eastAsia="en-GB"/>
        </w:rPr>
        <w:t>display</w:t>
      </w:r>
      <w:r w:rsidRPr="005B0FF9">
        <w:rPr>
          <w:rFonts w:ascii="Courier New" w:eastAsia="Times New Roman" w:hAnsi="Courier New" w:cs="Courier New"/>
          <w:b/>
          <w:bCs/>
          <w:color w:val="000000"/>
          <w:szCs w:val="20"/>
          <w:lang w:eastAsia="en-GB"/>
        </w:rPr>
        <w:t>:block;</w:t>
      </w:r>
      <w:r w:rsidRPr="005B0FF9">
        <w:rPr>
          <w:rFonts w:ascii="Courier New" w:eastAsia="Times New Roman" w:hAnsi="Courier New" w:cs="Courier New"/>
          <w:b/>
          <w:bCs/>
          <w:color w:val="8080C0"/>
          <w:szCs w:val="20"/>
          <w:lang w:eastAsia="en-GB"/>
        </w:rPr>
        <w:t>width</w:t>
      </w:r>
      <w:r w:rsidRPr="005B0FF9">
        <w:rPr>
          <w:rFonts w:ascii="Courier New" w:eastAsia="Times New Roman" w:hAnsi="Courier New" w:cs="Courier New"/>
          <w:b/>
          <w:bCs/>
          <w:color w:val="000000"/>
          <w:szCs w:val="20"/>
          <w:lang w:eastAsia="en-GB"/>
        </w:rPr>
        <w:t>:100%;</w:t>
      </w:r>
      <w:r w:rsidRPr="005B0FF9">
        <w:rPr>
          <w:rFonts w:ascii="Courier New" w:eastAsia="Times New Roman" w:hAnsi="Courier New" w:cs="Courier New"/>
          <w:b/>
          <w:bCs/>
          <w:color w:val="8080C0"/>
          <w:szCs w:val="20"/>
          <w:lang w:eastAsia="en-GB"/>
        </w:rPr>
        <w:t>height</w:t>
      </w:r>
      <w:r w:rsidRPr="005B0FF9">
        <w:rPr>
          <w:rFonts w:ascii="Courier New" w:eastAsia="Times New Roman" w:hAnsi="Courier New" w:cs="Courier New"/>
          <w:b/>
          <w:bCs/>
          <w:color w:val="000000"/>
          <w:szCs w:val="20"/>
          <w:lang w:eastAsia="en-GB"/>
        </w:rPr>
        <w:t>:100%;</w:t>
      </w:r>
    </w:p>
    <w:p w14:paraId="07DDF6DF" w14:textId="77777777" w:rsidR="005B0FF9" w:rsidRDefault="005B0FF9" w:rsidP="005B0FF9"/>
    <w:p w14:paraId="6DDD9CAC" w14:textId="2FAC5FC1" w:rsidR="005B0FF9" w:rsidRDefault="005B0FF9" w:rsidP="005B0FF9">
      <w:pPr>
        <w:pStyle w:val="ListParagraph"/>
        <w:numPr>
          <w:ilvl w:val="0"/>
          <w:numId w:val="2"/>
        </w:numPr>
      </w:pPr>
      <w:r>
        <w:t>Save the file</w:t>
      </w:r>
    </w:p>
    <w:p w14:paraId="3E7745EA" w14:textId="539C7980" w:rsidR="005B0FF9" w:rsidRPr="005B0FF9" w:rsidRDefault="005B0FF9" w:rsidP="005B0FF9">
      <w:pPr>
        <w:pStyle w:val="ListParagraph"/>
        <w:numPr>
          <w:ilvl w:val="0"/>
          <w:numId w:val="2"/>
        </w:numPr>
      </w:pPr>
      <w:r>
        <w:t>Add to your project</w:t>
      </w:r>
    </w:p>
    <w:p w14:paraId="7E4F4722" w14:textId="77777777" w:rsidR="005B0FF9" w:rsidRDefault="005B0FF9" w:rsidP="004153E5"/>
    <w:p w14:paraId="35EED951" w14:textId="77777777" w:rsidR="00202366" w:rsidRDefault="00202366" w:rsidP="00202366">
      <w:pPr>
        <w:pStyle w:val="Heading2"/>
      </w:pPr>
    </w:p>
    <w:p w14:paraId="3BE12A1F" w14:textId="77777777" w:rsidR="00202366" w:rsidRDefault="00202366" w:rsidP="00202366">
      <w:pPr>
        <w:pStyle w:val="Heading2"/>
      </w:pPr>
    </w:p>
    <w:p w14:paraId="703EB8B2" w14:textId="6C440676" w:rsidR="00202366" w:rsidRDefault="00202366" w:rsidP="00202366">
      <w:pPr>
        <w:pStyle w:val="Heading2"/>
      </w:pPr>
      <w:bookmarkStart w:id="5" w:name="_Toc138670642"/>
      <w:r>
        <w:t xml:space="preserve">Add </w:t>
      </w:r>
      <w:proofErr w:type="spellStart"/>
      <w:r>
        <w:t>App.AppStyles</w:t>
      </w:r>
      <w:proofErr w:type="spellEnd"/>
      <w:r>
        <w:t xml:space="preserve"> property to the Application</w:t>
      </w:r>
      <w:bookmarkEnd w:id="5"/>
    </w:p>
    <w:p w14:paraId="28F7B736" w14:textId="5BA95BCA" w:rsidR="00202366" w:rsidRPr="00202366" w:rsidRDefault="00202366" w:rsidP="00202366">
      <w:r>
        <w:t xml:space="preserve">For error trapping purposes, add an </w:t>
      </w:r>
      <w:proofErr w:type="spellStart"/>
      <w:r>
        <w:t>AppStyles</w:t>
      </w:r>
      <w:proofErr w:type="spellEnd"/>
      <w:r>
        <w:t xml:space="preserve"> Dictionary property to the App object:</w:t>
      </w:r>
    </w:p>
    <w:p w14:paraId="3206A6E9" w14:textId="19014C73" w:rsidR="00202366" w:rsidRPr="00202366" w:rsidRDefault="00202366" w:rsidP="00202366">
      <w:r>
        <w:rPr>
          <w:noProof/>
        </w:rPr>
        <w:drawing>
          <wp:inline distT="0" distB="0" distL="0" distR="0" wp14:anchorId="61DEA2B4" wp14:editId="3514C5CF">
            <wp:extent cx="2486025" cy="1514475"/>
            <wp:effectExtent l="0" t="0" r="9525" b="9525"/>
            <wp:docPr id="237386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866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05E2" w14:textId="77777777" w:rsidR="00202366" w:rsidRDefault="00202366" w:rsidP="00202366"/>
    <w:p w14:paraId="1B4E9580" w14:textId="77777777" w:rsidR="00C90512" w:rsidRDefault="00C90512" w:rsidP="00202366"/>
    <w:p w14:paraId="45D48230" w14:textId="77777777" w:rsidR="00C90512" w:rsidRDefault="00C90512" w:rsidP="00202366"/>
    <w:p w14:paraId="1D51684B" w14:textId="77777777" w:rsidR="00202366" w:rsidRDefault="00202366" w:rsidP="00202366"/>
    <w:p w14:paraId="3B77717A" w14:textId="09F9F4FA" w:rsidR="00202366" w:rsidRDefault="00C6407E" w:rsidP="00C6407E">
      <w:pPr>
        <w:pStyle w:val="Heading2"/>
      </w:pPr>
      <w:bookmarkStart w:id="6" w:name="_Toc138670643"/>
      <w:proofErr w:type="spellStart"/>
      <w:r>
        <w:t>App.Opening</w:t>
      </w:r>
      <w:bookmarkEnd w:id="6"/>
      <w:proofErr w:type="spellEnd"/>
    </w:p>
    <w:p w14:paraId="5544FFDA" w14:textId="13DFAF15" w:rsidR="00C6407E" w:rsidRPr="00C6407E" w:rsidRDefault="00C6407E" w:rsidP="00C6407E">
      <w:r>
        <w:t xml:space="preserve">Load the </w:t>
      </w:r>
      <w:proofErr w:type="spellStart"/>
      <w:r>
        <w:t>AppStyles</w:t>
      </w:r>
      <w:proofErr w:type="spellEnd"/>
      <w:r>
        <w:t xml:space="preserve"> into the dictionary using the </w:t>
      </w:r>
      <w:proofErr w:type="spellStart"/>
      <w:r>
        <w:t>LoadAppStyles</w:t>
      </w:r>
      <w:proofErr w:type="spellEnd"/>
      <w:r>
        <w:t xml:space="preserve"> in </w:t>
      </w:r>
      <w:proofErr w:type="spellStart"/>
      <w:r>
        <w:t>App.Opening</w:t>
      </w:r>
      <w:proofErr w:type="spellEnd"/>
    </w:p>
    <w:p w14:paraId="3078289A" w14:textId="77777777" w:rsidR="00C6407E" w:rsidRPr="00C6407E" w:rsidRDefault="00C6407E" w:rsidP="00C6407E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Cs w:val="20"/>
          <w:lang w:eastAsia="en-GB"/>
        </w:rPr>
      </w:pPr>
      <w:r w:rsidRPr="00C6407E">
        <w:rPr>
          <w:rFonts w:ascii="Courier New" w:eastAsia="Times New Roman" w:hAnsi="Courier New" w:cs="Courier New"/>
          <w:color w:val="008000"/>
          <w:szCs w:val="20"/>
          <w:lang w:eastAsia="en-GB"/>
        </w:rPr>
        <w:t>' ----------------------------------------------------------------------</w:t>
      </w:r>
    </w:p>
    <w:p w14:paraId="0CBA6A66" w14:textId="77777777" w:rsidR="00C6407E" w:rsidRPr="00C6407E" w:rsidRDefault="00C6407E" w:rsidP="00C6407E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Cs w:val="20"/>
          <w:lang w:eastAsia="en-GB"/>
        </w:rPr>
      </w:pPr>
      <w:r w:rsidRPr="00C6407E">
        <w:rPr>
          <w:rFonts w:ascii="Courier New" w:eastAsia="Times New Roman" w:hAnsi="Courier New" w:cs="Courier New"/>
          <w:color w:val="008000"/>
          <w:szCs w:val="20"/>
          <w:lang w:eastAsia="en-GB"/>
        </w:rPr>
        <w:t xml:space="preserve">' Procedure : </w:t>
      </w:r>
      <w:proofErr w:type="spellStart"/>
      <w:r w:rsidRPr="00C6407E">
        <w:rPr>
          <w:rFonts w:ascii="Courier New" w:eastAsia="Times New Roman" w:hAnsi="Courier New" w:cs="Courier New"/>
          <w:color w:val="008000"/>
          <w:szCs w:val="20"/>
          <w:lang w:eastAsia="en-GB"/>
        </w:rPr>
        <w:t>App.Opening</w:t>
      </w:r>
      <w:proofErr w:type="spellEnd"/>
    </w:p>
    <w:p w14:paraId="66908559" w14:textId="77777777" w:rsidR="00C6407E" w:rsidRPr="00C6407E" w:rsidRDefault="00C6407E" w:rsidP="00C6407E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Cs w:val="20"/>
          <w:lang w:eastAsia="en-GB"/>
        </w:rPr>
      </w:pPr>
      <w:r w:rsidRPr="00C6407E">
        <w:rPr>
          <w:rFonts w:ascii="Courier New" w:eastAsia="Times New Roman" w:hAnsi="Courier New" w:cs="Courier New"/>
          <w:color w:val="008000"/>
          <w:szCs w:val="20"/>
          <w:lang w:eastAsia="en-GB"/>
        </w:rPr>
        <w:t>' By        : Jim Brock</w:t>
      </w:r>
    </w:p>
    <w:p w14:paraId="51588D4F" w14:textId="77777777" w:rsidR="00C6407E" w:rsidRPr="00C6407E" w:rsidRDefault="00C6407E" w:rsidP="00C6407E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Cs w:val="20"/>
          <w:lang w:eastAsia="en-GB"/>
        </w:rPr>
      </w:pPr>
      <w:r w:rsidRPr="00C6407E">
        <w:rPr>
          <w:rFonts w:ascii="Courier New" w:eastAsia="Times New Roman" w:hAnsi="Courier New" w:cs="Courier New"/>
          <w:color w:val="008000"/>
          <w:szCs w:val="20"/>
          <w:lang w:eastAsia="en-GB"/>
        </w:rPr>
        <w:t>' Notes</w:t>
      </w:r>
    </w:p>
    <w:p w14:paraId="4D31F1B4" w14:textId="77777777" w:rsidR="00C6407E" w:rsidRPr="00C6407E" w:rsidRDefault="00C6407E" w:rsidP="00C6407E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Cs w:val="20"/>
          <w:lang w:eastAsia="en-GB"/>
        </w:rPr>
      </w:pPr>
      <w:r w:rsidRPr="00C6407E">
        <w:rPr>
          <w:rFonts w:ascii="Courier New" w:eastAsia="Times New Roman" w:hAnsi="Courier New" w:cs="Courier New"/>
          <w:color w:val="008000"/>
          <w:szCs w:val="20"/>
          <w:lang w:eastAsia="en-GB"/>
        </w:rPr>
        <w:t>' Prepare the application</w:t>
      </w:r>
    </w:p>
    <w:p w14:paraId="101276B6" w14:textId="77777777" w:rsidR="00C6407E" w:rsidRPr="00C6407E" w:rsidRDefault="00C6407E" w:rsidP="00C6407E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Cs w:val="20"/>
          <w:lang w:eastAsia="en-GB"/>
        </w:rPr>
      </w:pPr>
      <w:r w:rsidRPr="00C6407E">
        <w:rPr>
          <w:rFonts w:ascii="Courier New" w:eastAsia="Times New Roman" w:hAnsi="Courier New" w:cs="Courier New"/>
          <w:color w:val="008000"/>
          <w:szCs w:val="20"/>
          <w:lang w:eastAsia="en-GB"/>
        </w:rPr>
        <w:t>' ----------------------------------------------------------------------</w:t>
      </w:r>
    </w:p>
    <w:p w14:paraId="2F60E24F" w14:textId="77777777" w:rsidR="00C6407E" w:rsidRPr="00C6407E" w:rsidRDefault="00C6407E" w:rsidP="00C6407E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Cs w:val="20"/>
          <w:lang w:eastAsia="en-GB"/>
        </w:rPr>
      </w:pPr>
      <w:r w:rsidRPr="00C6407E">
        <w:rPr>
          <w:rFonts w:ascii="Courier New" w:eastAsia="Times New Roman" w:hAnsi="Courier New" w:cs="Courier New"/>
          <w:color w:val="0000FF"/>
          <w:szCs w:val="20"/>
          <w:lang w:eastAsia="en-GB"/>
        </w:rPr>
        <w:t>Try</w:t>
      </w:r>
    </w:p>
    <w:p w14:paraId="32D6C166" w14:textId="77777777" w:rsidR="00C6407E" w:rsidRPr="00C6407E" w:rsidRDefault="00C6407E" w:rsidP="00C6407E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Cs w:val="20"/>
          <w:lang w:eastAsia="en-GB"/>
        </w:rPr>
      </w:pPr>
      <w:r w:rsidRPr="00C6407E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 </w:t>
      </w:r>
    </w:p>
    <w:p w14:paraId="73C63194" w14:textId="77777777" w:rsidR="00C6407E" w:rsidRPr="00C6407E" w:rsidRDefault="00C6407E" w:rsidP="00C6407E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Cs w:val="20"/>
          <w:lang w:eastAsia="en-GB"/>
        </w:rPr>
      </w:pPr>
      <w:r w:rsidRPr="00C6407E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 </w:t>
      </w:r>
      <w:r w:rsidRPr="00C6407E">
        <w:rPr>
          <w:rFonts w:ascii="Courier New" w:eastAsia="Times New Roman" w:hAnsi="Courier New" w:cs="Courier New"/>
          <w:color w:val="008000"/>
          <w:szCs w:val="20"/>
          <w:lang w:eastAsia="en-GB"/>
        </w:rPr>
        <w:t>' Set the path to where the config files are</w:t>
      </w:r>
    </w:p>
    <w:p w14:paraId="1568FE91" w14:textId="77777777" w:rsidR="00C6407E" w:rsidRPr="00C6407E" w:rsidRDefault="00C6407E" w:rsidP="00C6407E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Cs w:val="20"/>
          <w:lang w:eastAsia="en-GB"/>
        </w:rPr>
      </w:pPr>
      <w:r w:rsidRPr="00C6407E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 </w:t>
      </w:r>
      <w:proofErr w:type="spellStart"/>
      <w:r w:rsidRPr="00C6407E">
        <w:rPr>
          <w:rFonts w:ascii="Courier New" w:eastAsia="Times New Roman" w:hAnsi="Courier New" w:cs="Courier New"/>
          <w:color w:val="000000"/>
          <w:szCs w:val="20"/>
          <w:lang w:eastAsia="en-GB"/>
        </w:rPr>
        <w:t>modRoutines.GetApplicationPath</w:t>
      </w:r>
      <w:proofErr w:type="spellEnd"/>
    </w:p>
    <w:p w14:paraId="77FAC7A1" w14:textId="77777777" w:rsidR="00C6407E" w:rsidRPr="00C6407E" w:rsidRDefault="00C6407E" w:rsidP="00C6407E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Cs w:val="20"/>
          <w:lang w:eastAsia="en-GB"/>
        </w:rPr>
      </w:pPr>
      <w:r w:rsidRPr="00C6407E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 </w:t>
      </w:r>
    </w:p>
    <w:p w14:paraId="6AC96C36" w14:textId="77777777" w:rsidR="00C6407E" w:rsidRPr="00C6407E" w:rsidRDefault="00C6407E" w:rsidP="00C6407E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Cs w:val="20"/>
          <w:lang w:eastAsia="en-GB"/>
        </w:rPr>
      </w:pPr>
      <w:r w:rsidRPr="00C6407E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 </w:t>
      </w:r>
      <w:r w:rsidRPr="00C6407E">
        <w:rPr>
          <w:rFonts w:ascii="Courier New" w:eastAsia="Times New Roman" w:hAnsi="Courier New" w:cs="Courier New"/>
          <w:color w:val="008000"/>
          <w:szCs w:val="20"/>
          <w:lang w:eastAsia="en-GB"/>
        </w:rPr>
        <w:t>' Load in the styles from WASP.css</w:t>
      </w:r>
    </w:p>
    <w:p w14:paraId="4C495637" w14:textId="77777777" w:rsidR="00C6407E" w:rsidRPr="00C6407E" w:rsidRDefault="00C6407E" w:rsidP="00C6407E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Cs w:val="20"/>
          <w:lang w:eastAsia="en-GB"/>
        </w:rPr>
      </w:pPr>
      <w:r w:rsidRPr="00C6407E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 </w:t>
      </w:r>
      <w:proofErr w:type="spellStart"/>
      <w:r w:rsidRPr="00C6407E">
        <w:rPr>
          <w:rFonts w:ascii="Courier New" w:eastAsia="Times New Roman" w:hAnsi="Courier New" w:cs="Courier New"/>
          <w:color w:val="000000"/>
          <w:szCs w:val="20"/>
          <w:lang w:eastAsia="en-GB"/>
        </w:rPr>
        <w:t>LoadAppStyles</w:t>
      </w:r>
      <w:proofErr w:type="spellEnd"/>
    </w:p>
    <w:p w14:paraId="347D6CE6" w14:textId="77777777" w:rsidR="00C6407E" w:rsidRPr="00C6407E" w:rsidRDefault="00C6407E" w:rsidP="00C6407E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Cs w:val="20"/>
          <w:lang w:eastAsia="en-GB"/>
        </w:rPr>
      </w:pPr>
      <w:r w:rsidRPr="00C6407E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 </w:t>
      </w:r>
    </w:p>
    <w:p w14:paraId="4AC78321" w14:textId="77777777" w:rsidR="00C6407E" w:rsidRPr="00C6407E" w:rsidRDefault="00C6407E" w:rsidP="00C6407E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Cs w:val="20"/>
          <w:lang w:eastAsia="en-GB"/>
        </w:rPr>
      </w:pPr>
      <w:r w:rsidRPr="00C6407E">
        <w:rPr>
          <w:rFonts w:ascii="Courier New" w:eastAsia="Times New Roman" w:hAnsi="Courier New" w:cs="Courier New"/>
          <w:color w:val="0000FF"/>
          <w:szCs w:val="20"/>
          <w:lang w:eastAsia="en-GB"/>
        </w:rPr>
        <w:t>Catch</w:t>
      </w:r>
      <w:r w:rsidRPr="00C6407E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Err </w:t>
      </w:r>
      <w:r w:rsidRPr="00C6407E">
        <w:rPr>
          <w:rFonts w:ascii="Courier New" w:eastAsia="Times New Roman" w:hAnsi="Courier New" w:cs="Courier New"/>
          <w:color w:val="0000FF"/>
          <w:szCs w:val="20"/>
          <w:lang w:eastAsia="en-GB"/>
        </w:rPr>
        <w:t>As</w:t>
      </w:r>
      <w:r w:rsidRPr="00C6407E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</w:t>
      </w:r>
      <w:proofErr w:type="spellStart"/>
      <w:r w:rsidRPr="00C6407E">
        <w:rPr>
          <w:rFonts w:ascii="Courier New" w:eastAsia="Times New Roman" w:hAnsi="Courier New" w:cs="Courier New"/>
          <w:color w:val="000000"/>
          <w:szCs w:val="20"/>
          <w:lang w:eastAsia="en-GB"/>
        </w:rPr>
        <w:t>RunTimeException</w:t>
      </w:r>
      <w:proofErr w:type="spellEnd"/>
    </w:p>
    <w:p w14:paraId="62FE5F14" w14:textId="77777777" w:rsidR="00C6407E" w:rsidRPr="00C6407E" w:rsidRDefault="00C6407E" w:rsidP="00C6407E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Cs w:val="20"/>
          <w:lang w:eastAsia="en-GB"/>
        </w:rPr>
      </w:pPr>
      <w:r w:rsidRPr="00C6407E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 Print </w:t>
      </w:r>
      <w:r w:rsidRPr="00C6407E">
        <w:rPr>
          <w:rFonts w:ascii="Courier New" w:eastAsia="Times New Roman" w:hAnsi="Courier New" w:cs="Courier New"/>
          <w:color w:val="808080"/>
          <w:szCs w:val="20"/>
          <w:lang w:eastAsia="en-GB"/>
        </w:rPr>
        <w:t>"Error Opening Application:"</w:t>
      </w:r>
      <w:r w:rsidRPr="00C6407E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</w:t>
      </w:r>
      <w:r w:rsidRPr="00C6407E">
        <w:rPr>
          <w:rFonts w:ascii="Courier New" w:eastAsia="Times New Roman" w:hAnsi="Courier New" w:cs="Courier New"/>
          <w:b/>
          <w:bCs/>
          <w:color w:val="000000"/>
          <w:szCs w:val="20"/>
          <w:lang w:eastAsia="en-GB"/>
        </w:rPr>
        <w:t>+</w:t>
      </w:r>
      <w:r w:rsidRPr="00C6407E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 </w:t>
      </w:r>
      <w:proofErr w:type="spellStart"/>
      <w:r w:rsidRPr="00C6407E">
        <w:rPr>
          <w:rFonts w:ascii="Courier New" w:eastAsia="Times New Roman" w:hAnsi="Courier New" w:cs="Courier New"/>
          <w:color w:val="000000"/>
          <w:szCs w:val="20"/>
          <w:lang w:eastAsia="en-GB"/>
        </w:rPr>
        <w:t>Err.Message</w:t>
      </w:r>
      <w:proofErr w:type="spellEnd"/>
    </w:p>
    <w:p w14:paraId="53927727" w14:textId="77777777" w:rsidR="00C6407E" w:rsidRPr="00C6407E" w:rsidRDefault="00C6407E" w:rsidP="00C6407E">
      <w:pPr>
        <w:shd w:val="clear" w:color="auto" w:fill="FFFFFF"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407E">
        <w:rPr>
          <w:rFonts w:ascii="Courier New" w:eastAsia="Times New Roman" w:hAnsi="Courier New" w:cs="Courier New"/>
          <w:color w:val="0000FF"/>
          <w:szCs w:val="20"/>
          <w:lang w:eastAsia="en-GB"/>
        </w:rPr>
        <w:t>End</w:t>
      </w:r>
      <w:r w:rsidRPr="00C6407E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</w:t>
      </w:r>
      <w:r w:rsidRPr="00C6407E">
        <w:rPr>
          <w:rFonts w:ascii="Courier New" w:eastAsia="Times New Roman" w:hAnsi="Courier New" w:cs="Courier New"/>
          <w:color w:val="0000FF"/>
          <w:szCs w:val="20"/>
          <w:lang w:eastAsia="en-GB"/>
        </w:rPr>
        <w:t>Try</w:t>
      </w:r>
    </w:p>
    <w:p w14:paraId="56A1BB38" w14:textId="6F3D6ECF" w:rsidR="0087132C" w:rsidRDefault="00F36D80" w:rsidP="0087132C">
      <w:pPr>
        <w:pStyle w:val="Heading2"/>
      </w:pPr>
      <w:bookmarkStart w:id="7" w:name="_Toc138670644"/>
      <w:proofErr w:type="spellStart"/>
      <w:r>
        <w:lastRenderedPageBreak/>
        <w:t>Session.Prepar</w:t>
      </w:r>
      <w:r w:rsidR="00A54B28">
        <w:t>ing</w:t>
      </w:r>
      <w:r>
        <w:t>Session</w:t>
      </w:r>
      <w:bookmarkEnd w:id="7"/>
      <w:proofErr w:type="spellEnd"/>
    </w:p>
    <w:p w14:paraId="536BD8DA" w14:textId="294AD5D7" w:rsidR="0087132C" w:rsidRDefault="0031409A" w:rsidP="0087132C">
      <w:r>
        <w:t xml:space="preserve">Add the following code to the </w:t>
      </w:r>
      <w:proofErr w:type="spellStart"/>
      <w:r>
        <w:t>Session.Prepar</w:t>
      </w:r>
      <w:r w:rsidR="00A54B28">
        <w:t>ing</w:t>
      </w:r>
      <w:r>
        <w:t>Session</w:t>
      </w:r>
      <w:proofErr w:type="spellEnd"/>
      <w:r>
        <w:t xml:space="preserve"> event:</w:t>
      </w:r>
    </w:p>
    <w:p w14:paraId="3742969C" w14:textId="77777777" w:rsidR="00132762" w:rsidRPr="00132762" w:rsidRDefault="00132762" w:rsidP="00132762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Cs w:val="20"/>
          <w:lang w:eastAsia="en-GB"/>
        </w:rPr>
      </w:pPr>
      <w:r w:rsidRPr="00132762">
        <w:rPr>
          <w:rFonts w:ascii="Courier New" w:eastAsia="Times New Roman" w:hAnsi="Courier New" w:cs="Courier New"/>
          <w:color w:val="008000"/>
          <w:szCs w:val="20"/>
          <w:lang w:eastAsia="en-GB"/>
        </w:rPr>
        <w:t>' ----------------------------------------------------------------------</w:t>
      </w:r>
    </w:p>
    <w:p w14:paraId="1098B538" w14:textId="77777777" w:rsidR="00132762" w:rsidRPr="00132762" w:rsidRDefault="00132762" w:rsidP="00132762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Cs w:val="20"/>
          <w:lang w:eastAsia="en-GB"/>
        </w:rPr>
      </w:pPr>
      <w:r w:rsidRPr="00132762">
        <w:rPr>
          <w:rFonts w:ascii="Courier New" w:eastAsia="Times New Roman" w:hAnsi="Courier New" w:cs="Courier New"/>
          <w:color w:val="008000"/>
          <w:szCs w:val="20"/>
          <w:lang w:eastAsia="en-GB"/>
        </w:rPr>
        <w:t xml:space="preserve">' Procedure : </w:t>
      </w:r>
      <w:proofErr w:type="spellStart"/>
      <w:r w:rsidRPr="00132762">
        <w:rPr>
          <w:rFonts w:ascii="Courier New" w:eastAsia="Times New Roman" w:hAnsi="Courier New" w:cs="Courier New"/>
          <w:color w:val="008000"/>
          <w:szCs w:val="20"/>
          <w:lang w:eastAsia="en-GB"/>
        </w:rPr>
        <w:t>Session.PreparingSession</w:t>
      </w:r>
      <w:proofErr w:type="spellEnd"/>
    </w:p>
    <w:p w14:paraId="4D6CD0F4" w14:textId="77777777" w:rsidR="00132762" w:rsidRPr="00132762" w:rsidRDefault="00132762" w:rsidP="00132762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Cs w:val="20"/>
          <w:lang w:eastAsia="en-GB"/>
        </w:rPr>
      </w:pPr>
      <w:r w:rsidRPr="00132762">
        <w:rPr>
          <w:rFonts w:ascii="Courier New" w:eastAsia="Times New Roman" w:hAnsi="Courier New" w:cs="Courier New"/>
          <w:color w:val="008000"/>
          <w:szCs w:val="20"/>
          <w:lang w:eastAsia="en-GB"/>
        </w:rPr>
        <w:t>' By        : Jim Brock</w:t>
      </w:r>
    </w:p>
    <w:p w14:paraId="6298EF8A" w14:textId="77777777" w:rsidR="00132762" w:rsidRPr="00132762" w:rsidRDefault="00132762" w:rsidP="00132762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Cs w:val="20"/>
          <w:lang w:eastAsia="en-GB"/>
        </w:rPr>
      </w:pPr>
      <w:r w:rsidRPr="00132762">
        <w:rPr>
          <w:rFonts w:ascii="Courier New" w:eastAsia="Times New Roman" w:hAnsi="Courier New" w:cs="Courier New"/>
          <w:color w:val="008000"/>
          <w:szCs w:val="20"/>
          <w:lang w:eastAsia="en-GB"/>
        </w:rPr>
        <w:t>' Notes</w:t>
      </w:r>
    </w:p>
    <w:p w14:paraId="202A653D" w14:textId="77777777" w:rsidR="00132762" w:rsidRPr="00132762" w:rsidRDefault="00132762" w:rsidP="00132762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Cs w:val="20"/>
          <w:lang w:eastAsia="en-GB"/>
        </w:rPr>
      </w:pPr>
      <w:r w:rsidRPr="00132762">
        <w:rPr>
          <w:rFonts w:ascii="Courier New" w:eastAsia="Times New Roman" w:hAnsi="Courier New" w:cs="Courier New"/>
          <w:color w:val="008000"/>
          <w:szCs w:val="20"/>
          <w:lang w:eastAsia="en-GB"/>
        </w:rPr>
        <w:t>' Load in the CSS File</w:t>
      </w:r>
    </w:p>
    <w:p w14:paraId="157AA26A" w14:textId="77777777" w:rsidR="00132762" w:rsidRPr="00132762" w:rsidRDefault="00132762" w:rsidP="00132762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Cs w:val="20"/>
          <w:lang w:eastAsia="en-GB"/>
        </w:rPr>
      </w:pPr>
      <w:r w:rsidRPr="00132762">
        <w:rPr>
          <w:rFonts w:ascii="Courier New" w:eastAsia="Times New Roman" w:hAnsi="Courier New" w:cs="Courier New"/>
          <w:color w:val="008000"/>
          <w:szCs w:val="20"/>
          <w:lang w:eastAsia="en-GB"/>
        </w:rPr>
        <w:t>' ----------------------------------------------------------------------</w:t>
      </w:r>
    </w:p>
    <w:p w14:paraId="1CB57A67" w14:textId="77777777" w:rsidR="00132762" w:rsidRPr="00132762" w:rsidRDefault="00132762" w:rsidP="00132762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Cs w:val="20"/>
          <w:lang w:eastAsia="en-GB"/>
        </w:rPr>
      </w:pPr>
      <w:r w:rsidRPr="00132762">
        <w:rPr>
          <w:rFonts w:ascii="Courier New" w:eastAsia="Times New Roman" w:hAnsi="Courier New" w:cs="Courier New"/>
          <w:color w:val="0000FF"/>
          <w:szCs w:val="20"/>
          <w:lang w:eastAsia="en-GB"/>
        </w:rPr>
        <w:t>Try</w:t>
      </w:r>
    </w:p>
    <w:p w14:paraId="7925763D" w14:textId="77777777" w:rsidR="00132762" w:rsidRPr="00132762" w:rsidRDefault="00132762" w:rsidP="00132762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Cs w:val="20"/>
          <w:lang w:eastAsia="en-GB"/>
        </w:rPr>
      </w:pPr>
      <w:r w:rsidRPr="00132762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 </w:t>
      </w:r>
    </w:p>
    <w:p w14:paraId="2D360489" w14:textId="77777777" w:rsidR="00132762" w:rsidRPr="00132762" w:rsidRDefault="00132762" w:rsidP="00132762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Cs w:val="20"/>
          <w:lang w:eastAsia="en-GB"/>
        </w:rPr>
      </w:pPr>
      <w:r w:rsidRPr="00132762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 </w:t>
      </w:r>
      <w:r w:rsidRPr="00132762">
        <w:rPr>
          <w:rFonts w:ascii="Courier New" w:eastAsia="Times New Roman" w:hAnsi="Courier New" w:cs="Courier New"/>
          <w:color w:val="008000"/>
          <w:szCs w:val="20"/>
          <w:lang w:eastAsia="en-GB"/>
        </w:rPr>
        <w:t>' Load the CSS file into the Header</w:t>
      </w:r>
    </w:p>
    <w:p w14:paraId="0C58D7B6" w14:textId="77777777" w:rsidR="00132762" w:rsidRPr="00132762" w:rsidRDefault="00132762" w:rsidP="00132762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Cs w:val="20"/>
          <w:lang w:eastAsia="en-GB"/>
        </w:rPr>
      </w:pPr>
      <w:r w:rsidRPr="00132762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 </w:t>
      </w:r>
      <w:proofErr w:type="spellStart"/>
      <w:r w:rsidRPr="00132762">
        <w:rPr>
          <w:rFonts w:ascii="Courier New" w:eastAsia="Times New Roman" w:hAnsi="Courier New" w:cs="Courier New"/>
          <w:color w:val="000000"/>
          <w:szCs w:val="20"/>
          <w:lang w:eastAsia="en-GB"/>
        </w:rPr>
        <w:t>LoadCSS</w:t>
      </w:r>
      <w:proofErr w:type="spellEnd"/>
      <w:r w:rsidRPr="00132762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</w:t>
      </w:r>
      <w:proofErr w:type="spellStart"/>
      <w:r w:rsidRPr="00132762">
        <w:rPr>
          <w:rFonts w:ascii="Courier New" w:eastAsia="Times New Roman" w:hAnsi="Courier New" w:cs="Courier New"/>
          <w:color w:val="000000"/>
          <w:szCs w:val="20"/>
          <w:lang w:eastAsia="en-GB"/>
        </w:rPr>
        <w:t>HTMLHeader</w:t>
      </w:r>
      <w:proofErr w:type="spellEnd"/>
    </w:p>
    <w:p w14:paraId="47580FB9" w14:textId="77777777" w:rsidR="00132762" w:rsidRPr="00132762" w:rsidRDefault="00132762" w:rsidP="00132762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Cs w:val="20"/>
          <w:lang w:eastAsia="en-GB"/>
        </w:rPr>
      </w:pPr>
      <w:r w:rsidRPr="00132762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 </w:t>
      </w:r>
    </w:p>
    <w:p w14:paraId="1860054D" w14:textId="77777777" w:rsidR="00132762" w:rsidRPr="00132762" w:rsidRDefault="00132762" w:rsidP="00132762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Cs w:val="20"/>
          <w:lang w:eastAsia="en-GB"/>
        </w:rPr>
      </w:pPr>
      <w:r w:rsidRPr="00132762">
        <w:rPr>
          <w:rFonts w:ascii="Courier New" w:eastAsia="Times New Roman" w:hAnsi="Courier New" w:cs="Courier New"/>
          <w:color w:val="0000FF"/>
          <w:szCs w:val="20"/>
          <w:lang w:eastAsia="en-GB"/>
        </w:rPr>
        <w:t>Catch</w:t>
      </w:r>
      <w:r w:rsidRPr="00132762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Err </w:t>
      </w:r>
      <w:r w:rsidRPr="00132762">
        <w:rPr>
          <w:rFonts w:ascii="Courier New" w:eastAsia="Times New Roman" w:hAnsi="Courier New" w:cs="Courier New"/>
          <w:color w:val="0000FF"/>
          <w:szCs w:val="20"/>
          <w:lang w:eastAsia="en-GB"/>
        </w:rPr>
        <w:t>As</w:t>
      </w:r>
      <w:r w:rsidRPr="00132762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</w:t>
      </w:r>
      <w:proofErr w:type="spellStart"/>
      <w:r w:rsidRPr="00132762">
        <w:rPr>
          <w:rFonts w:ascii="Courier New" w:eastAsia="Times New Roman" w:hAnsi="Courier New" w:cs="Courier New"/>
          <w:color w:val="000000"/>
          <w:szCs w:val="20"/>
          <w:lang w:eastAsia="en-GB"/>
        </w:rPr>
        <w:t>RunTimeException</w:t>
      </w:r>
      <w:proofErr w:type="spellEnd"/>
    </w:p>
    <w:p w14:paraId="36B80D53" w14:textId="77777777" w:rsidR="00132762" w:rsidRPr="00132762" w:rsidRDefault="00132762" w:rsidP="00132762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Cs w:val="20"/>
          <w:lang w:eastAsia="en-GB"/>
        </w:rPr>
      </w:pPr>
      <w:r w:rsidRPr="00132762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 </w:t>
      </w:r>
      <w:proofErr w:type="spellStart"/>
      <w:r w:rsidRPr="00132762">
        <w:rPr>
          <w:rFonts w:ascii="Courier New" w:eastAsia="Times New Roman" w:hAnsi="Courier New" w:cs="Courier New"/>
          <w:color w:val="000000"/>
          <w:szCs w:val="20"/>
          <w:lang w:eastAsia="en-GB"/>
        </w:rPr>
        <w:t>WebDisplayError</w:t>
      </w:r>
      <w:proofErr w:type="spellEnd"/>
      <w:r w:rsidRPr="00132762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Err</w:t>
      </w:r>
    </w:p>
    <w:p w14:paraId="4DE40563" w14:textId="77777777" w:rsidR="00132762" w:rsidRPr="00132762" w:rsidRDefault="00132762" w:rsidP="00132762">
      <w:pPr>
        <w:shd w:val="clear" w:color="auto" w:fill="FFFFFF"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762">
        <w:rPr>
          <w:rFonts w:ascii="Courier New" w:eastAsia="Times New Roman" w:hAnsi="Courier New" w:cs="Courier New"/>
          <w:color w:val="0000FF"/>
          <w:szCs w:val="20"/>
          <w:lang w:eastAsia="en-GB"/>
        </w:rPr>
        <w:t>End</w:t>
      </w:r>
      <w:r w:rsidRPr="00132762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</w:t>
      </w:r>
      <w:r w:rsidRPr="00132762">
        <w:rPr>
          <w:rFonts w:ascii="Courier New" w:eastAsia="Times New Roman" w:hAnsi="Courier New" w:cs="Courier New"/>
          <w:color w:val="0000FF"/>
          <w:szCs w:val="20"/>
          <w:lang w:eastAsia="en-GB"/>
        </w:rPr>
        <w:t>Try</w:t>
      </w:r>
    </w:p>
    <w:p w14:paraId="4251C5A9" w14:textId="77777777" w:rsidR="00132762" w:rsidRDefault="00132762" w:rsidP="0087132C"/>
    <w:p w14:paraId="5CC13CFD" w14:textId="77777777" w:rsidR="00C90512" w:rsidRDefault="00C90512" w:rsidP="0087132C"/>
    <w:p w14:paraId="616DC18A" w14:textId="77777777" w:rsidR="00C90512" w:rsidRDefault="00C90512" w:rsidP="0087132C"/>
    <w:p w14:paraId="36964D92" w14:textId="77777777" w:rsidR="00C90512" w:rsidRDefault="00C90512" w:rsidP="0087132C"/>
    <w:p w14:paraId="3C400827" w14:textId="21390F1D" w:rsidR="00BA4979" w:rsidRDefault="00BA4979" w:rsidP="00BA4979">
      <w:pPr>
        <w:pStyle w:val="Heading2"/>
      </w:pPr>
      <w:bookmarkStart w:id="8" w:name="_Toc138670645"/>
      <w:r>
        <w:t xml:space="preserve">Add </w:t>
      </w:r>
      <w:proofErr w:type="spellStart"/>
      <w:r>
        <w:t>CSSWebFile</w:t>
      </w:r>
      <w:proofErr w:type="spellEnd"/>
      <w:r>
        <w:t xml:space="preserve"> Property to the Session</w:t>
      </w:r>
      <w:bookmarkEnd w:id="8"/>
    </w:p>
    <w:p w14:paraId="05C2E3D2" w14:textId="20D6B52D" w:rsidR="005E1AB7" w:rsidRDefault="00803D04" w:rsidP="0087132C">
      <w:r>
        <w:t xml:space="preserve">In order to make the </w:t>
      </w:r>
      <w:r w:rsidR="003B5A61">
        <w:t xml:space="preserve">CSS file </w:t>
      </w:r>
      <w:r>
        <w:t>contents available to the</w:t>
      </w:r>
      <w:r w:rsidR="003B5A61">
        <w:t xml:space="preserve"> session, it is necessary to </w:t>
      </w:r>
      <w:r w:rsidR="005E1AB7">
        <w:t>add</w:t>
      </w:r>
      <w:r w:rsidR="003B5A61">
        <w:t xml:space="preserve"> </w:t>
      </w:r>
      <w:r w:rsidR="00EA53F1">
        <w:t xml:space="preserve">the </w:t>
      </w:r>
      <w:proofErr w:type="spellStart"/>
      <w:r w:rsidR="00EA53F1">
        <w:t>CSS</w:t>
      </w:r>
      <w:r w:rsidR="003B5A61">
        <w:t>WebFile</w:t>
      </w:r>
      <w:proofErr w:type="spellEnd"/>
      <w:r w:rsidR="003B5A61">
        <w:t xml:space="preserve"> property to the session</w:t>
      </w:r>
      <w:r w:rsidR="005E1AB7">
        <w:t>:</w:t>
      </w:r>
    </w:p>
    <w:p w14:paraId="501009E5" w14:textId="636177DF" w:rsidR="005E1AB7" w:rsidRDefault="003308C5" w:rsidP="0087132C">
      <w:r>
        <w:rPr>
          <w:noProof/>
        </w:rPr>
        <w:drawing>
          <wp:inline distT="0" distB="0" distL="0" distR="0" wp14:anchorId="2D4092E2" wp14:editId="214FBF05">
            <wp:extent cx="2095500" cy="94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A062" w14:textId="77777777" w:rsidR="005E1AB7" w:rsidRDefault="005E1AB7" w:rsidP="0087132C"/>
    <w:p w14:paraId="2DC5B4F8" w14:textId="573953E1" w:rsidR="00DA11AD" w:rsidRDefault="00DA11AD">
      <w:pPr>
        <w:spacing w:after="200"/>
        <w:jc w:val="left"/>
      </w:pPr>
      <w:r>
        <w:br w:type="page"/>
      </w:r>
    </w:p>
    <w:p w14:paraId="3B8C8A09" w14:textId="65328C23" w:rsidR="00BB7FFD" w:rsidRDefault="00B07A62" w:rsidP="00630F74">
      <w:pPr>
        <w:pStyle w:val="Heading1"/>
      </w:pPr>
      <w:bookmarkStart w:id="9" w:name="_Toc138670646"/>
      <w:r>
        <w:lastRenderedPageBreak/>
        <w:t xml:space="preserve">Using </w:t>
      </w:r>
      <w:r w:rsidR="00630F74">
        <w:t>the New Control</w:t>
      </w:r>
      <w:bookmarkEnd w:id="9"/>
    </w:p>
    <w:p w14:paraId="0C83CD0B" w14:textId="77777777" w:rsidR="00630F74" w:rsidRDefault="00630F74" w:rsidP="00630F74"/>
    <w:p w14:paraId="25773C99" w14:textId="14C397D0" w:rsidR="00630F74" w:rsidRDefault="00E54886" w:rsidP="00630F74">
      <w:r>
        <w:t xml:space="preserve">To use the new </w:t>
      </w:r>
      <w:proofErr w:type="spellStart"/>
      <w:r>
        <w:t>WebControl</w:t>
      </w:r>
      <w:proofErr w:type="spellEnd"/>
      <w:r>
        <w:t>, simply drag the control onto your form:</w:t>
      </w:r>
    </w:p>
    <w:p w14:paraId="5AD71B49" w14:textId="01C1B0D3" w:rsidR="00E54886" w:rsidRPr="00630F74" w:rsidRDefault="00E54886" w:rsidP="00630F74">
      <w:r>
        <w:rPr>
          <w:noProof/>
        </w:rPr>
        <w:drawing>
          <wp:inline distT="0" distB="0" distL="0" distR="0" wp14:anchorId="7EA9429D" wp14:editId="3FA01F86">
            <wp:extent cx="5731510" cy="19373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75C1" w14:textId="77777777" w:rsidR="00630F74" w:rsidRDefault="00630F74" w:rsidP="0087132C"/>
    <w:p w14:paraId="7A51CF40" w14:textId="79A6A960" w:rsidR="00B15E3C" w:rsidRDefault="00B15E3C" w:rsidP="0087132C">
      <w:r>
        <w:t xml:space="preserve">The </w:t>
      </w:r>
      <w:proofErr w:type="spellStart"/>
      <w:r>
        <w:t>ClassName</w:t>
      </w:r>
      <w:proofErr w:type="spellEnd"/>
      <w:r>
        <w:t xml:space="preserve"> property will now appear </w:t>
      </w:r>
      <w:r w:rsidR="007A28BB">
        <w:t>in the inspector:</w:t>
      </w:r>
    </w:p>
    <w:p w14:paraId="072B04D3" w14:textId="4C8DE990" w:rsidR="00B15E3C" w:rsidRDefault="00B15E3C" w:rsidP="0087132C">
      <w:r>
        <w:rPr>
          <w:noProof/>
        </w:rPr>
        <w:drawing>
          <wp:inline distT="0" distB="0" distL="0" distR="0" wp14:anchorId="7B461D0A" wp14:editId="46DB7EC6">
            <wp:extent cx="5731510" cy="30689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21A8" w14:textId="77777777" w:rsidR="000435E0" w:rsidRDefault="000435E0" w:rsidP="0087132C"/>
    <w:p w14:paraId="251774BD" w14:textId="4261DF98" w:rsidR="000435E0" w:rsidRDefault="000435E0" w:rsidP="0087132C">
      <w:r>
        <w:t>The initial value will be the default value, but this can now be edited</w:t>
      </w:r>
      <w:r w:rsidR="009226DB">
        <w:t xml:space="preserve"> to match any </w:t>
      </w:r>
      <w:proofErr w:type="spellStart"/>
      <w:r w:rsidR="009226DB">
        <w:t>classname</w:t>
      </w:r>
      <w:proofErr w:type="spellEnd"/>
      <w:r w:rsidR="009226DB">
        <w:t xml:space="preserve"> in the WASP.css file. </w:t>
      </w:r>
      <w:r w:rsidR="00E45F3B">
        <w:t>E.g.:</w:t>
      </w:r>
    </w:p>
    <w:p w14:paraId="0447891F" w14:textId="77777777" w:rsidR="00E45F3B" w:rsidRDefault="00E45F3B" w:rsidP="0087132C"/>
    <w:p w14:paraId="367AF23A" w14:textId="77777777" w:rsidR="00E45F3B" w:rsidRPr="00E45F3B" w:rsidRDefault="00E45F3B" w:rsidP="00E45F3B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Cs w:val="20"/>
          <w:lang w:eastAsia="en-GB"/>
        </w:rPr>
      </w:pPr>
      <w:r w:rsidRPr="00E45F3B">
        <w:rPr>
          <w:rFonts w:ascii="Courier New" w:eastAsia="Times New Roman" w:hAnsi="Courier New" w:cs="Courier New"/>
          <w:color w:val="008000"/>
          <w:szCs w:val="20"/>
          <w:lang w:eastAsia="en-GB"/>
        </w:rPr>
        <w:t>/* Labels */</w:t>
      </w:r>
    </w:p>
    <w:p w14:paraId="25AB5F55" w14:textId="77777777" w:rsidR="00E45F3B" w:rsidRPr="00E45F3B" w:rsidRDefault="00E45F3B" w:rsidP="00E45F3B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b/>
          <w:bCs/>
          <w:color w:val="8080C0"/>
          <w:szCs w:val="20"/>
          <w:lang w:eastAsia="en-GB"/>
        </w:rPr>
      </w:pPr>
      <w:r w:rsidRPr="00E45F3B">
        <w:rPr>
          <w:rFonts w:ascii="Courier New" w:eastAsia="Times New Roman" w:hAnsi="Courier New" w:cs="Courier New"/>
          <w:b/>
          <w:bCs/>
          <w:color w:val="000000"/>
          <w:szCs w:val="20"/>
          <w:lang w:eastAsia="en-GB"/>
        </w:rPr>
        <w:t>.</w:t>
      </w:r>
      <w:proofErr w:type="spellStart"/>
      <w:r w:rsidRPr="00E45F3B">
        <w:rPr>
          <w:rFonts w:ascii="Courier New" w:eastAsia="Times New Roman" w:hAnsi="Courier New" w:cs="Courier New"/>
          <w:color w:val="FF0000"/>
          <w:szCs w:val="20"/>
          <w:lang w:eastAsia="en-GB"/>
        </w:rPr>
        <w:t>WASPWebLabel</w:t>
      </w:r>
      <w:proofErr w:type="spellEnd"/>
      <w:r w:rsidRPr="00E45F3B">
        <w:rPr>
          <w:rFonts w:ascii="Courier New" w:eastAsia="Times New Roman" w:hAnsi="Courier New" w:cs="Courier New"/>
          <w:color w:val="0000FF"/>
          <w:szCs w:val="20"/>
          <w:lang w:eastAsia="en-GB"/>
        </w:rPr>
        <w:t xml:space="preserve"> label </w:t>
      </w:r>
      <w:r w:rsidRPr="00E45F3B">
        <w:rPr>
          <w:rFonts w:ascii="Courier New" w:eastAsia="Times New Roman" w:hAnsi="Courier New" w:cs="Courier New"/>
          <w:b/>
          <w:bCs/>
          <w:color w:val="000000"/>
          <w:szCs w:val="20"/>
          <w:lang w:eastAsia="en-GB"/>
        </w:rPr>
        <w:t>{</w:t>
      </w:r>
    </w:p>
    <w:p w14:paraId="3A750590" w14:textId="77777777" w:rsidR="00E45F3B" w:rsidRPr="00E45F3B" w:rsidRDefault="00E45F3B" w:rsidP="00E45F3B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b/>
          <w:bCs/>
          <w:color w:val="8080C0"/>
          <w:szCs w:val="20"/>
          <w:lang w:eastAsia="en-GB"/>
        </w:rPr>
      </w:pPr>
      <w:r w:rsidRPr="00E45F3B">
        <w:rPr>
          <w:rFonts w:ascii="Courier New" w:eastAsia="Times New Roman" w:hAnsi="Courier New" w:cs="Courier New"/>
          <w:b/>
          <w:bCs/>
          <w:color w:val="8080C0"/>
          <w:szCs w:val="20"/>
          <w:lang w:eastAsia="en-GB"/>
        </w:rPr>
        <w:t xml:space="preserve">    background-</w:t>
      </w:r>
      <w:proofErr w:type="spellStart"/>
      <w:r w:rsidRPr="00E45F3B">
        <w:rPr>
          <w:rFonts w:ascii="Courier New" w:eastAsia="Times New Roman" w:hAnsi="Courier New" w:cs="Courier New"/>
          <w:b/>
          <w:bCs/>
          <w:color w:val="8080C0"/>
          <w:szCs w:val="20"/>
          <w:lang w:eastAsia="en-GB"/>
        </w:rPr>
        <w:t>color</w:t>
      </w:r>
      <w:proofErr w:type="spellEnd"/>
      <w:r w:rsidRPr="00E45F3B">
        <w:rPr>
          <w:rFonts w:ascii="Courier New" w:eastAsia="Times New Roman" w:hAnsi="Courier New" w:cs="Courier New"/>
          <w:b/>
          <w:bCs/>
          <w:color w:val="000000"/>
          <w:szCs w:val="20"/>
          <w:lang w:eastAsia="en-GB"/>
        </w:rPr>
        <w:t>:  #163264;</w:t>
      </w:r>
    </w:p>
    <w:p w14:paraId="36633C4E" w14:textId="77777777" w:rsidR="00E45F3B" w:rsidRPr="00E45F3B" w:rsidRDefault="00E45F3B" w:rsidP="00E45F3B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b/>
          <w:bCs/>
          <w:color w:val="8080C0"/>
          <w:szCs w:val="20"/>
          <w:lang w:eastAsia="en-GB"/>
        </w:rPr>
      </w:pPr>
      <w:r w:rsidRPr="00E45F3B">
        <w:rPr>
          <w:rFonts w:ascii="Courier New" w:eastAsia="Times New Roman" w:hAnsi="Courier New" w:cs="Courier New"/>
          <w:b/>
          <w:bCs/>
          <w:color w:val="8080C0"/>
          <w:szCs w:val="20"/>
          <w:lang w:eastAsia="en-GB"/>
        </w:rPr>
        <w:t xml:space="preserve">    border-radius</w:t>
      </w:r>
      <w:r w:rsidRPr="00E45F3B">
        <w:rPr>
          <w:rFonts w:ascii="Courier New" w:eastAsia="Times New Roman" w:hAnsi="Courier New" w:cs="Courier New"/>
          <w:b/>
          <w:bCs/>
          <w:color w:val="000000"/>
          <w:szCs w:val="20"/>
          <w:lang w:eastAsia="en-GB"/>
        </w:rPr>
        <w:t>: 3px;</w:t>
      </w:r>
    </w:p>
    <w:p w14:paraId="180D51C2" w14:textId="77777777" w:rsidR="00E45F3B" w:rsidRPr="00E45F3B" w:rsidRDefault="00E45F3B" w:rsidP="00E45F3B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Cs w:val="20"/>
          <w:lang w:eastAsia="en-GB"/>
        </w:rPr>
      </w:pPr>
      <w:r w:rsidRPr="00E45F3B">
        <w:rPr>
          <w:rFonts w:ascii="Courier New" w:eastAsia="Times New Roman" w:hAnsi="Courier New" w:cs="Courier New"/>
          <w:b/>
          <w:bCs/>
          <w:color w:val="000000"/>
          <w:szCs w:val="20"/>
          <w:lang w:eastAsia="en-GB"/>
        </w:rPr>
        <w:t>}</w:t>
      </w:r>
    </w:p>
    <w:p w14:paraId="520635A6" w14:textId="77777777" w:rsidR="00E45F3B" w:rsidRPr="00E45F3B" w:rsidRDefault="00E45F3B" w:rsidP="00E45F3B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b/>
          <w:bCs/>
          <w:color w:val="8080C0"/>
          <w:szCs w:val="20"/>
          <w:lang w:eastAsia="en-GB"/>
        </w:rPr>
      </w:pPr>
      <w:r w:rsidRPr="00E45F3B">
        <w:rPr>
          <w:rFonts w:ascii="Courier New" w:eastAsia="Times New Roman" w:hAnsi="Courier New" w:cs="Courier New"/>
          <w:b/>
          <w:bCs/>
          <w:color w:val="000000"/>
          <w:szCs w:val="20"/>
          <w:lang w:eastAsia="en-GB"/>
        </w:rPr>
        <w:t>.</w:t>
      </w:r>
      <w:proofErr w:type="spellStart"/>
      <w:r w:rsidRPr="00E45F3B">
        <w:rPr>
          <w:rFonts w:ascii="Courier New" w:eastAsia="Times New Roman" w:hAnsi="Courier New" w:cs="Courier New"/>
          <w:color w:val="FF0000"/>
          <w:szCs w:val="20"/>
          <w:lang w:eastAsia="en-GB"/>
        </w:rPr>
        <w:t>WASPWebLabel</w:t>
      </w:r>
      <w:proofErr w:type="spellEnd"/>
      <w:r w:rsidRPr="00E45F3B">
        <w:rPr>
          <w:rFonts w:ascii="Courier New" w:eastAsia="Times New Roman" w:hAnsi="Courier New" w:cs="Courier New"/>
          <w:color w:val="0000FF"/>
          <w:szCs w:val="20"/>
          <w:lang w:eastAsia="en-GB"/>
        </w:rPr>
        <w:t xml:space="preserve"> label span </w:t>
      </w:r>
      <w:r w:rsidRPr="00E45F3B">
        <w:rPr>
          <w:rFonts w:ascii="Courier New" w:eastAsia="Times New Roman" w:hAnsi="Courier New" w:cs="Courier New"/>
          <w:b/>
          <w:bCs/>
          <w:color w:val="000000"/>
          <w:szCs w:val="20"/>
          <w:lang w:eastAsia="en-GB"/>
        </w:rPr>
        <w:t>{</w:t>
      </w:r>
    </w:p>
    <w:p w14:paraId="534507A8" w14:textId="77777777" w:rsidR="00E45F3B" w:rsidRPr="00E45F3B" w:rsidRDefault="00E45F3B" w:rsidP="00E45F3B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b/>
          <w:bCs/>
          <w:color w:val="8080C0"/>
          <w:szCs w:val="20"/>
          <w:lang w:eastAsia="en-GB"/>
        </w:rPr>
      </w:pPr>
      <w:r w:rsidRPr="00E45F3B">
        <w:rPr>
          <w:rFonts w:ascii="Courier New" w:eastAsia="Times New Roman" w:hAnsi="Courier New" w:cs="Courier New"/>
          <w:b/>
          <w:bCs/>
          <w:color w:val="8080C0"/>
          <w:szCs w:val="20"/>
          <w:lang w:eastAsia="en-GB"/>
        </w:rPr>
        <w:t xml:space="preserve">    </w:t>
      </w:r>
      <w:proofErr w:type="spellStart"/>
      <w:r w:rsidRPr="00E45F3B">
        <w:rPr>
          <w:rFonts w:ascii="Courier New" w:eastAsia="Times New Roman" w:hAnsi="Courier New" w:cs="Courier New"/>
          <w:b/>
          <w:bCs/>
          <w:color w:val="8080C0"/>
          <w:szCs w:val="20"/>
          <w:lang w:eastAsia="en-GB"/>
        </w:rPr>
        <w:t>color</w:t>
      </w:r>
      <w:proofErr w:type="spellEnd"/>
      <w:r w:rsidRPr="00E45F3B">
        <w:rPr>
          <w:rFonts w:ascii="Courier New" w:eastAsia="Times New Roman" w:hAnsi="Courier New" w:cs="Courier New"/>
          <w:b/>
          <w:bCs/>
          <w:color w:val="000000"/>
          <w:szCs w:val="20"/>
          <w:lang w:eastAsia="en-GB"/>
        </w:rPr>
        <w:t>: white;</w:t>
      </w:r>
    </w:p>
    <w:p w14:paraId="1A439685" w14:textId="77777777" w:rsidR="00E45F3B" w:rsidRPr="00E45F3B" w:rsidRDefault="00E45F3B" w:rsidP="00E45F3B">
      <w:pPr>
        <w:shd w:val="clear" w:color="auto" w:fill="FFFFFF"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5F3B">
        <w:rPr>
          <w:rFonts w:ascii="Courier New" w:eastAsia="Times New Roman" w:hAnsi="Courier New" w:cs="Courier New"/>
          <w:b/>
          <w:bCs/>
          <w:color w:val="000000"/>
          <w:szCs w:val="20"/>
          <w:lang w:eastAsia="en-GB"/>
        </w:rPr>
        <w:t>}</w:t>
      </w:r>
    </w:p>
    <w:p w14:paraId="6776A616" w14:textId="66D6A687" w:rsidR="00E45F3B" w:rsidRDefault="00E45F3B" w:rsidP="0087132C">
      <w:r>
        <w:t xml:space="preserve">Notice here </w:t>
      </w:r>
      <w:r w:rsidR="008D716F">
        <w:t xml:space="preserve">it is necessary to set </w:t>
      </w:r>
      <w:r w:rsidR="00AE388C">
        <w:t xml:space="preserve">CSS attributes for the sub elements that make up the </w:t>
      </w:r>
      <w:proofErr w:type="spellStart"/>
      <w:r w:rsidR="00AE388C">
        <w:t>Xojo</w:t>
      </w:r>
      <w:proofErr w:type="spellEnd"/>
      <w:r w:rsidR="00AE388C">
        <w:t xml:space="preserve"> </w:t>
      </w:r>
      <w:proofErr w:type="spellStart"/>
      <w:r w:rsidR="00AE388C">
        <w:t>WebLabel</w:t>
      </w:r>
      <w:proofErr w:type="spellEnd"/>
      <w:r w:rsidR="00AE388C">
        <w:t xml:space="preserve">. </w:t>
      </w:r>
    </w:p>
    <w:p w14:paraId="0DA70DCD" w14:textId="77777777" w:rsidR="00671633" w:rsidRDefault="00671633" w:rsidP="0087132C"/>
    <w:p w14:paraId="2A95BBB8" w14:textId="128174D7" w:rsidR="00671633" w:rsidRDefault="00671633" w:rsidP="0087132C">
      <w:r>
        <w:t xml:space="preserve">At run time, the </w:t>
      </w:r>
      <w:r w:rsidR="00486CE7">
        <w:t>new control will use the settings from the WASP.css:</w:t>
      </w:r>
    </w:p>
    <w:p w14:paraId="4ECC1433" w14:textId="368A22AE" w:rsidR="00486CE7" w:rsidRDefault="00486CE7" w:rsidP="0087132C">
      <w:r>
        <w:rPr>
          <w:noProof/>
        </w:rPr>
        <w:drawing>
          <wp:inline distT="0" distB="0" distL="0" distR="0" wp14:anchorId="23845C5D" wp14:editId="27D831A8">
            <wp:extent cx="1524000" cy="400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36F2" w14:textId="6BB658E9" w:rsidR="003B2F72" w:rsidRDefault="005C11CE" w:rsidP="003B2F72">
      <w:pPr>
        <w:pStyle w:val="Heading1"/>
      </w:pPr>
      <w:bookmarkStart w:id="10" w:name="_Toc138670647"/>
      <w:r>
        <w:lastRenderedPageBreak/>
        <w:t xml:space="preserve">Appendix A - </w:t>
      </w:r>
      <w:r w:rsidR="003B2F72">
        <w:t xml:space="preserve">Making a </w:t>
      </w:r>
      <w:r>
        <w:t xml:space="preserve">New </w:t>
      </w:r>
      <w:r w:rsidR="003B2F72">
        <w:t>Control use the Style Sheet</w:t>
      </w:r>
      <w:bookmarkEnd w:id="10"/>
    </w:p>
    <w:p w14:paraId="2DE4C9B1" w14:textId="77777777" w:rsidR="003B2F72" w:rsidRDefault="003B2F72" w:rsidP="003B2F72"/>
    <w:p w14:paraId="3D1A54BB" w14:textId="77777777" w:rsidR="003B2F72" w:rsidRDefault="003B2F72" w:rsidP="003B2F72">
      <w:r>
        <w:t>In order to make a control use the style sheet, do the following steps:</w:t>
      </w:r>
    </w:p>
    <w:p w14:paraId="36316413" w14:textId="77777777" w:rsidR="003B2F72" w:rsidRDefault="003B2F72" w:rsidP="003B2F72"/>
    <w:p w14:paraId="1FD8F416" w14:textId="4DFA8E67" w:rsidR="003B2F72" w:rsidRDefault="003B2F72" w:rsidP="003B2F72">
      <w:pPr>
        <w:pStyle w:val="ListParagraph"/>
        <w:numPr>
          <w:ilvl w:val="0"/>
          <w:numId w:val="1"/>
        </w:numPr>
      </w:pPr>
      <w:r>
        <w:t xml:space="preserve">Add a new Class that inherits the </w:t>
      </w:r>
      <w:r w:rsidR="005C11CE">
        <w:t xml:space="preserve">standard </w:t>
      </w:r>
      <w:r>
        <w:t>Web Control</w:t>
      </w:r>
    </w:p>
    <w:p w14:paraId="6118B8E5" w14:textId="77777777" w:rsidR="003B2F72" w:rsidRDefault="003B2F72" w:rsidP="003B2F72">
      <w:pPr>
        <w:pStyle w:val="ListParagraph"/>
        <w:numPr>
          <w:ilvl w:val="0"/>
          <w:numId w:val="1"/>
        </w:numPr>
      </w:pPr>
      <w:r>
        <w:t>Add a computed property called “</w:t>
      </w:r>
      <w:proofErr w:type="spellStart"/>
      <w:r>
        <w:t>ClassName</w:t>
      </w:r>
      <w:proofErr w:type="spellEnd"/>
      <w:r>
        <w:t>”</w:t>
      </w:r>
    </w:p>
    <w:p w14:paraId="0C7A1F48" w14:textId="77777777" w:rsidR="003B2F72" w:rsidRDefault="003B2F72" w:rsidP="003B2F72">
      <w:pPr>
        <w:pStyle w:val="ListParagraph"/>
        <w:numPr>
          <w:ilvl w:val="0"/>
          <w:numId w:val="1"/>
        </w:numPr>
      </w:pPr>
      <w:r>
        <w:t>Add an Opening Event</w:t>
      </w:r>
    </w:p>
    <w:p w14:paraId="440ECAD3" w14:textId="77777777" w:rsidR="003B2F72" w:rsidRDefault="003B2F72" w:rsidP="003B2F72">
      <w:pPr>
        <w:pStyle w:val="ListParagraph"/>
        <w:numPr>
          <w:ilvl w:val="0"/>
          <w:numId w:val="1"/>
        </w:numPr>
      </w:pPr>
      <w:r>
        <w:t xml:space="preserve">Add an Opening </w:t>
      </w:r>
      <w:proofErr w:type="spellStart"/>
      <w:r>
        <w:t>EventDefinition</w:t>
      </w:r>
      <w:proofErr w:type="spellEnd"/>
      <w:r>
        <w:t>:</w:t>
      </w:r>
    </w:p>
    <w:p w14:paraId="0687C6F0" w14:textId="77777777" w:rsidR="003B2F72" w:rsidRDefault="003B2F72" w:rsidP="003B2F72"/>
    <w:p w14:paraId="21E7A734" w14:textId="77777777" w:rsidR="003B2F72" w:rsidRPr="00DA11AD" w:rsidRDefault="003B2F72" w:rsidP="003B2F72">
      <w:r>
        <w:rPr>
          <w:noProof/>
        </w:rPr>
        <w:drawing>
          <wp:inline distT="0" distB="0" distL="0" distR="0" wp14:anchorId="2670843C" wp14:editId="458DB60E">
            <wp:extent cx="2505075" cy="2038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2A57" w14:textId="77777777" w:rsidR="003B2F72" w:rsidRDefault="003B2F72" w:rsidP="003B2F72"/>
    <w:p w14:paraId="3A932B24" w14:textId="77777777" w:rsidR="003B2F72" w:rsidRDefault="003B2F72" w:rsidP="003B2F72">
      <w:r>
        <w:t>In the Opening Event, add the following code:</w:t>
      </w:r>
    </w:p>
    <w:p w14:paraId="1C3F8F17" w14:textId="77777777" w:rsidR="00C63DA4" w:rsidRPr="00C63DA4" w:rsidRDefault="00C63DA4" w:rsidP="00C63DA4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Cs w:val="20"/>
          <w:lang w:eastAsia="en-GB"/>
        </w:rPr>
      </w:pPr>
      <w:r w:rsidRPr="00C63DA4">
        <w:rPr>
          <w:rFonts w:ascii="Courier New" w:eastAsia="Times New Roman" w:hAnsi="Courier New" w:cs="Courier New"/>
          <w:color w:val="008000"/>
          <w:szCs w:val="20"/>
          <w:lang w:eastAsia="en-GB"/>
        </w:rPr>
        <w:t>' ----------------------------------------------------------------------</w:t>
      </w:r>
    </w:p>
    <w:p w14:paraId="4D61371A" w14:textId="77777777" w:rsidR="00C63DA4" w:rsidRPr="00C63DA4" w:rsidRDefault="00C63DA4" w:rsidP="00C63DA4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Cs w:val="20"/>
          <w:lang w:eastAsia="en-GB"/>
        </w:rPr>
      </w:pPr>
      <w:r w:rsidRPr="00C63DA4">
        <w:rPr>
          <w:rFonts w:ascii="Courier New" w:eastAsia="Times New Roman" w:hAnsi="Courier New" w:cs="Courier New"/>
          <w:color w:val="008000"/>
          <w:szCs w:val="20"/>
          <w:lang w:eastAsia="en-GB"/>
        </w:rPr>
        <w:t xml:space="preserve">' Procedure Name: </w:t>
      </w:r>
      <w:proofErr w:type="spellStart"/>
      <w:r w:rsidRPr="00C63DA4">
        <w:rPr>
          <w:rFonts w:ascii="Courier New" w:eastAsia="Times New Roman" w:hAnsi="Courier New" w:cs="Courier New"/>
          <w:color w:val="008000"/>
          <w:szCs w:val="20"/>
          <w:lang w:eastAsia="en-GB"/>
        </w:rPr>
        <w:t>WASPWebLabel.Opening</w:t>
      </w:r>
      <w:proofErr w:type="spellEnd"/>
    </w:p>
    <w:p w14:paraId="258BC0CE" w14:textId="77777777" w:rsidR="00C63DA4" w:rsidRPr="00C63DA4" w:rsidRDefault="00C63DA4" w:rsidP="00C63DA4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Cs w:val="20"/>
          <w:lang w:eastAsia="en-GB"/>
        </w:rPr>
      </w:pPr>
      <w:r w:rsidRPr="00C63DA4">
        <w:rPr>
          <w:rFonts w:ascii="Courier New" w:eastAsia="Times New Roman" w:hAnsi="Courier New" w:cs="Courier New"/>
          <w:color w:val="008000"/>
          <w:szCs w:val="20"/>
          <w:lang w:eastAsia="en-GB"/>
        </w:rPr>
        <w:t>' By            : Jim Brock</w:t>
      </w:r>
    </w:p>
    <w:p w14:paraId="7D7068F0" w14:textId="77777777" w:rsidR="00C63DA4" w:rsidRPr="00C63DA4" w:rsidRDefault="00C63DA4" w:rsidP="00C63DA4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Cs w:val="20"/>
          <w:lang w:eastAsia="en-GB"/>
        </w:rPr>
      </w:pPr>
      <w:r w:rsidRPr="00C63DA4">
        <w:rPr>
          <w:rFonts w:ascii="Courier New" w:eastAsia="Times New Roman" w:hAnsi="Courier New" w:cs="Courier New"/>
          <w:color w:val="008000"/>
          <w:szCs w:val="20"/>
          <w:lang w:eastAsia="en-GB"/>
        </w:rPr>
        <w:t>' Notes</w:t>
      </w:r>
    </w:p>
    <w:p w14:paraId="5C76B1AD" w14:textId="77777777" w:rsidR="00C63DA4" w:rsidRPr="00C63DA4" w:rsidRDefault="00C63DA4" w:rsidP="00C63DA4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Cs w:val="20"/>
          <w:lang w:eastAsia="en-GB"/>
        </w:rPr>
      </w:pPr>
      <w:r w:rsidRPr="00C63DA4">
        <w:rPr>
          <w:rFonts w:ascii="Courier New" w:eastAsia="Times New Roman" w:hAnsi="Courier New" w:cs="Courier New"/>
          <w:color w:val="008000"/>
          <w:szCs w:val="20"/>
          <w:lang w:eastAsia="en-GB"/>
        </w:rPr>
        <w:t>' Set the CSS Class</w:t>
      </w:r>
    </w:p>
    <w:p w14:paraId="508B28AA" w14:textId="77777777" w:rsidR="00C63DA4" w:rsidRPr="00C63DA4" w:rsidRDefault="00C63DA4" w:rsidP="00C63DA4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Cs w:val="20"/>
          <w:lang w:eastAsia="en-GB"/>
        </w:rPr>
      </w:pPr>
      <w:r w:rsidRPr="00C63DA4">
        <w:rPr>
          <w:rFonts w:ascii="Courier New" w:eastAsia="Times New Roman" w:hAnsi="Courier New" w:cs="Courier New"/>
          <w:color w:val="008000"/>
          <w:szCs w:val="20"/>
          <w:lang w:eastAsia="en-GB"/>
        </w:rPr>
        <w:t>' ----------------------------------------------------------------------</w:t>
      </w:r>
    </w:p>
    <w:p w14:paraId="05A3F467" w14:textId="77777777" w:rsidR="00C63DA4" w:rsidRPr="00C63DA4" w:rsidRDefault="00C63DA4" w:rsidP="00C63DA4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Cs w:val="20"/>
          <w:lang w:eastAsia="en-GB"/>
        </w:rPr>
      </w:pPr>
      <w:r w:rsidRPr="00C63DA4">
        <w:rPr>
          <w:rFonts w:ascii="Courier New" w:eastAsia="Times New Roman" w:hAnsi="Courier New" w:cs="Courier New"/>
          <w:color w:val="0000FF"/>
          <w:szCs w:val="20"/>
          <w:lang w:eastAsia="en-GB"/>
        </w:rPr>
        <w:t>Try</w:t>
      </w:r>
    </w:p>
    <w:p w14:paraId="7DE3C372" w14:textId="77777777" w:rsidR="00C63DA4" w:rsidRPr="00C63DA4" w:rsidRDefault="00C63DA4" w:rsidP="00C63DA4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Cs w:val="20"/>
          <w:lang w:eastAsia="en-GB"/>
        </w:rPr>
      </w:pPr>
      <w:r w:rsidRPr="00C63DA4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 </w:t>
      </w:r>
    </w:p>
    <w:p w14:paraId="25CDD6D0" w14:textId="77777777" w:rsidR="00C63DA4" w:rsidRPr="00C63DA4" w:rsidRDefault="00C63DA4" w:rsidP="00C63DA4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Cs w:val="20"/>
          <w:lang w:eastAsia="en-GB"/>
        </w:rPr>
      </w:pPr>
      <w:r w:rsidRPr="00C63DA4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 </w:t>
      </w:r>
      <w:r w:rsidRPr="00C63DA4">
        <w:rPr>
          <w:rFonts w:ascii="Courier New" w:eastAsia="Times New Roman" w:hAnsi="Courier New" w:cs="Courier New"/>
          <w:color w:val="008000"/>
          <w:szCs w:val="20"/>
          <w:lang w:eastAsia="en-GB"/>
        </w:rPr>
        <w:t>' Set the CSS class</w:t>
      </w:r>
    </w:p>
    <w:p w14:paraId="64B6C0B4" w14:textId="77777777" w:rsidR="00C63DA4" w:rsidRPr="00C63DA4" w:rsidRDefault="00C63DA4" w:rsidP="00C63DA4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Cs w:val="20"/>
          <w:lang w:eastAsia="en-GB"/>
        </w:rPr>
      </w:pPr>
      <w:r w:rsidRPr="00C63DA4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 </w:t>
      </w:r>
      <w:proofErr w:type="spellStart"/>
      <w:r w:rsidRPr="00C63DA4">
        <w:rPr>
          <w:rFonts w:ascii="Courier New" w:eastAsia="Times New Roman" w:hAnsi="Courier New" w:cs="Courier New"/>
          <w:color w:val="000000"/>
          <w:szCs w:val="20"/>
          <w:lang w:eastAsia="en-GB"/>
        </w:rPr>
        <w:t>Me.AddCSSClass</w:t>
      </w:r>
      <w:proofErr w:type="spellEnd"/>
      <w:r w:rsidRPr="00C63DA4">
        <w:rPr>
          <w:rFonts w:ascii="Courier New" w:eastAsia="Times New Roman" w:hAnsi="Courier New" w:cs="Courier New"/>
          <w:b/>
          <w:bCs/>
          <w:color w:val="000000"/>
          <w:szCs w:val="20"/>
          <w:lang w:eastAsia="en-GB"/>
        </w:rPr>
        <w:t>(</w:t>
      </w:r>
      <w:proofErr w:type="spellStart"/>
      <w:r w:rsidRPr="00C63DA4">
        <w:rPr>
          <w:rFonts w:ascii="Courier New" w:eastAsia="Times New Roman" w:hAnsi="Courier New" w:cs="Courier New"/>
          <w:color w:val="000000"/>
          <w:szCs w:val="20"/>
          <w:lang w:eastAsia="en-GB"/>
        </w:rPr>
        <w:t>ClassName</w:t>
      </w:r>
      <w:proofErr w:type="spellEnd"/>
      <w:r w:rsidRPr="00C63DA4">
        <w:rPr>
          <w:rFonts w:ascii="Courier New" w:eastAsia="Times New Roman" w:hAnsi="Courier New" w:cs="Courier New"/>
          <w:b/>
          <w:bCs/>
          <w:color w:val="000000"/>
          <w:szCs w:val="20"/>
          <w:lang w:eastAsia="en-GB"/>
        </w:rPr>
        <w:t>)</w:t>
      </w:r>
    </w:p>
    <w:p w14:paraId="520B9CBF" w14:textId="77777777" w:rsidR="00C63DA4" w:rsidRPr="00C63DA4" w:rsidRDefault="00C63DA4" w:rsidP="00C63DA4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Cs w:val="20"/>
          <w:lang w:eastAsia="en-GB"/>
        </w:rPr>
      </w:pPr>
      <w:r w:rsidRPr="00C63DA4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 </w:t>
      </w:r>
    </w:p>
    <w:p w14:paraId="22891FAF" w14:textId="77777777" w:rsidR="00C63DA4" w:rsidRPr="00C63DA4" w:rsidRDefault="00C63DA4" w:rsidP="00C63DA4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Cs w:val="20"/>
          <w:lang w:eastAsia="en-GB"/>
        </w:rPr>
      </w:pPr>
      <w:r w:rsidRPr="00C63DA4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 </w:t>
      </w:r>
      <w:r w:rsidRPr="00C63DA4">
        <w:rPr>
          <w:rFonts w:ascii="Courier New" w:eastAsia="Times New Roman" w:hAnsi="Courier New" w:cs="Courier New"/>
          <w:color w:val="008000"/>
          <w:szCs w:val="20"/>
          <w:lang w:eastAsia="en-GB"/>
        </w:rPr>
        <w:t>' Launch the opening on instance class</w:t>
      </w:r>
    </w:p>
    <w:p w14:paraId="01913D51" w14:textId="77777777" w:rsidR="00C63DA4" w:rsidRPr="00C63DA4" w:rsidRDefault="00C63DA4" w:rsidP="00C63DA4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Cs w:val="20"/>
          <w:lang w:eastAsia="en-GB"/>
        </w:rPr>
      </w:pPr>
      <w:r w:rsidRPr="00C63DA4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 Opening</w:t>
      </w:r>
    </w:p>
    <w:p w14:paraId="3BE9FD81" w14:textId="77777777" w:rsidR="00C63DA4" w:rsidRPr="00C63DA4" w:rsidRDefault="00C63DA4" w:rsidP="00C63DA4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Cs w:val="20"/>
          <w:lang w:eastAsia="en-GB"/>
        </w:rPr>
      </w:pPr>
      <w:r w:rsidRPr="00C63DA4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 </w:t>
      </w:r>
    </w:p>
    <w:p w14:paraId="1AAF16BB" w14:textId="77777777" w:rsidR="00C63DA4" w:rsidRPr="00C63DA4" w:rsidRDefault="00C63DA4" w:rsidP="00C63DA4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Cs w:val="20"/>
          <w:lang w:eastAsia="en-GB"/>
        </w:rPr>
      </w:pPr>
      <w:r w:rsidRPr="00C63DA4">
        <w:rPr>
          <w:rFonts w:ascii="Courier New" w:eastAsia="Times New Roman" w:hAnsi="Courier New" w:cs="Courier New"/>
          <w:color w:val="0000FF"/>
          <w:szCs w:val="20"/>
          <w:lang w:eastAsia="en-GB"/>
        </w:rPr>
        <w:t>Catch</w:t>
      </w:r>
      <w:r w:rsidRPr="00C63DA4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Err </w:t>
      </w:r>
      <w:r w:rsidRPr="00C63DA4">
        <w:rPr>
          <w:rFonts w:ascii="Courier New" w:eastAsia="Times New Roman" w:hAnsi="Courier New" w:cs="Courier New"/>
          <w:color w:val="0000FF"/>
          <w:szCs w:val="20"/>
          <w:lang w:eastAsia="en-GB"/>
        </w:rPr>
        <w:t>As</w:t>
      </w:r>
      <w:r w:rsidRPr="00C63DA4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</w:t>
      </w:r>
      <w:proofErr w:type="spellStart"/>
      <w:r w:rsidRPr="00C63DA4">
        <w:rPr>
          <w:rFonts w:ascii="Courier New" w:eastAsia="Times New Roman" w:hAnsi="Courier New" w:cs="Courier New"/>
          <w:color w:val="000000"/>
          <w:szCs w:val="20"/>
          <w:lang w:eastAsia="en-GB"/>
        </w:rPr>
        <w:t>RunTimeException</w:t>
      </w:r>
      <w:proofErr w:type="spellEnd"/>
    </w:p>
    <w:p w14:paraId="4A07D335" w14:textId="77777777" w:rsidR="00C63DA4" w:rsidRPr="00C63DA4" w:rsidRDefault="00C63DA4" w:rsidP="00C63DA4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Cs w:val="20"/>
          <w:lang w:eastAsia="en-GB"/>
        </w:rPr>
      </w:pPr>
      <w:r w:rsidRPr="00C63DA4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 </w:t>
      </w:r>
      <w:proofErr w:type="spellStart"/>
      <w:r w:rsidRPr="00C63DA4">
        <w:rPr>
          <w:rFonts w:ascii="Courier New" w:eastAsia="Times New Roman" w:hAnsi="Courier New" w:cs="Courier New"/>
          <w:color w:val="000000"/>
          <w:szCs w:val="20"/>
          <w:lang w:eastAsia="en-GB"/>
        </w:rPr>
        <w:t>WebDisplayError</w:t>
      </w:r>
      <w:proofErr w:type="spellEnd"/>
      <w:r w:rsidRPr="00C63DA4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Err</w:t>
      </w:r>
    </w:p>
    <w:p w14:paraId="293E78D7" w14:textId="77777777" w:rsidR="00C63DA4" w:rsidRPr="00C63DA4" w:rsidRDefault="00C63DA4" w:rsidP="00C63DA4">
      <w:pPr>
        <w:shd w:val="clear" w:color="auto" w:fill="FFFFFF"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3DA4">
        <w:rPr>
          <w:rFonts w:ascii="Courier New" w:eastAsia="Times New Roman" w:hAnsi="Courier New" w:cs="Courier New"/>
          <w:color w:val="0000FF"/>
          <w:szCs w:val="20"/>
          <w:lang w:eastAsia="en-GB"/>
        </w:rPr>
        <w:t>End</w:t>
      </w:r>
      <w:r w:rsidRPr="00C63DA4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</w:t>
      </w:r>
      <w:r w:rsidRPr="00C63DA4">
        <w:rPr>
          <w:rFonts w:ascii="Courier New" w:eastAsia="Times New Roman" w:hAnsi="Courier New" w:cs="Courier New"/>
          <w:color w:val="0000FF"/>
          <w:szCs w:val="20"/>
          <w:lang w:eastAsia="en-GB"/>
        </w:rPr>
        <w:t>Try</w:t>
      </w:r>
    </w:p>
    <w:p w14:paraId="47393DBB" w14:textId="77777777" w:rsidR="003B2F72" w:rsidRDefault="003B2F72" w:rsidP="003B2F72"/>
    <w:p w14:paraId="7A0202C6" w14:textId="77777777" w:rsidR="003B2F72" w:rsidRDefault="003B2F72" w:rsidP="003B2F72">
      <w:r>
        <w:t>This sets the CSS class of the control</w:t>
      </w:r>
    </w:p>
    <w:p w14:paraId="3A316FF3" w14:textId="77777777" w:rsidR="003B2F72" w:rsidRDefault="003B2F72" w:rsidP="003B2F72">
      <w:pPr>
        <w:spacing w:after="200"/>
        <w:jc w:val="left"/>
      </w:pPr>
      <w:r>
        <w:br w:type="page"/>
      </w:r>
    </w:p>
    <w:p w14:paraId="15A0873C" w14:textId="77777777" w:rsidR="003B2F72" w:rsidRDefault="003B2F72" w:rsidP="003B2F72">
      <w:r>
        <w:lastRenderedPageBreak/>
        <w:t xml:space="preserve">In the Set function of the </w:t>
      </w:r>
      <w:proofErr w:type="spellStart"/>
      <w:r>
        <w:t>ClassName</w:t>
      </w:r>
      <w:proofErr w:type="spellEnd"/>
      <w:r>
        <w:t xml:space="preserve"> Property, add the following code:</w:t>
      </w:r>
    </w:p>
    <w:p w14:paraId="4A70C6FD" w14:textId="77777777" w:rsidR="003B2F72" w:rsidRPr="00576B92" w:rsidRDefault="003B2F72" w:rsidP="003B2F72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Cs w:val="20"/>
          <w:lang w:eastAsia="en-GB"/>
        </w:rPr>
      </w:pPr>
      <w:r w:rsidRPr="00576B92">
        <w:rPr>
          <w:rFonts w:ascii="Courier New" w:eastAsia="Times New Roman" w:hAnsi="Courier New" w:cs="Courier New"/>
          <w:color w:val="008000"/>
          <w:szCs w:val="20"/>
          <w:lang w:eastAsia="en-GB"/>
        </w:rPr>
        <w:t>' ----------------------------------------------------------------------</w:t>
      </w:r>
    </w:p>
    <w:p w14:paraId="638EA89B" w14:textId="77777777" w:rsidR="003B2F72" w:rsidRPr="00576B92" w:rsidRDefault="003B2F72" w:rsidP="003B2F72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Cs w:val="20"/>
          <w:lang w:eastAsia="en-GB"/>
        </w:rPr>
      </w:pPr>
      <w:r w:rsidRPr="00576B92">
        <w:rPr>
          <w:rFonts w:ascii="Courier New" w:eastAsia="Times New Roman" w:hAnsi="Courier New" w:cs="Courier New"/>
          <w:color w:val="008000"/>
          <w:szCs w:val="20"/>
          <w:lang w:eastAsia="en-GB"/>
        </w:rPr>
        <w:t xml:space="preserve">' Procedure : </w:t>
      </w:r>
      <w:proofErr w:type="spellStart"/>
      <w:r w:rsidRPr="00576B92">
        <w:rPr>
          <w:rFonts w:ascii="Courier New" w:eastAsia="Times New Roman" w:hAnsi="Courier New" w:cs="Courier New"/>
          <w:color w:val="008000"/>
          <w:szCs w:val="20"/>
          <w:lang w:eastAsia="en-GB"/>
        </w:rPr>
        <w:t>WASPWebLabel.Set</w:t>
      </w:r>
      <w:proofErr w:type="spellEnd"/>
    </w:p>
    <w:p w14:paraId="72E73432" w14:textId="77777777" w:rsidR="003B2F72" w:rsidRPr="00576B92" w:rsidRDefault="003B2F72" w:rsidP="003B2F72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Cs w:val="20"/>
          <w:lang w:eastAsia="en-GB"/>
        </w:rPr>
      </w:pPr>
      <w:r w:rsidRPr="00576B92">
        <w:rPr>
          <w:rFonts w:ascii="Courier New" w:eastAsia="Times New Roman" w:hAnsi="Courier New" w:cs="Courier New"/>
          <w:color w:val="008000"/>
          <w:szCs w:val="20"/>
          <w:lang w:eastAsia="en-GB"/>
        </w:rPr>
        <w:t>' By        : Jim Brock</w:t>
      </w:r>
    </w:p>
    <w:p w14:paraId="2ACA65F7" w14:textId="77777777" w:rsidR="003B2F72" w:rsidRPr="00576B92" w:rsidRDefault="003B2F72" w:rsidP="003B2F72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Cs w:val="20"/>
          <w:lang w:eastAsia="en-GB"/>
        </w:rPr>
      </w:pPr>
      <w:r w:rsidRPr="00576B92">
        <w:rPr>
          <w:rFonts w:ascii="Courier New" w:eastAsia="Times New Roman" w:hAnsi="Courier New" w:cs="Courier New"/>
          <w:color w:val="008000"/>
          <w:szCs w:val="20"/>
          <w:lang w:eastAsia="en-GB"/>
        </w:rPr>
        <w:t>' Notes</w:t>
      </w:r>
    </w:p>
    <w:p w14:paraId="31B67BB0" w14:textId="77777777" w:rsidR="003B2F72" w:rsidRPr="00576B92" w:rsidRDefault="003B2F72" w:rsidP="003B2F72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Cs w:val="20"/>
          <w:lang w:eastAsia="en-GB"/>
        </w:rPr>
      </w:pPr>
      <w:r w:rsidRPr="00576B92">
        <w:rPr>
          <w:rFonts w:ascii="Courier New" w:eastAsia="Times New Roman" w:hAnsi="Courier New" w:cs="Courier New"/>
          <w:color w:val="008000"/>
          <w:szCs w:val="20"/>
          <w:lang w:eastAsia="en-GB"/>
        </w:rPr>
        <w:t>' Set the Class Value</w:t>
      </w:r>
    </w:p>
    <w:p w14:paraId="40B3E94D" w14:textId="77777777" w:rsidR="003B2F72" w:rsidRPr="00576B92" w:rsidRDefault="003B2F72" w:rsidP="003B2F72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Cs w:val="20"/>
          <w:lang w:eastAsia="en-GB"/>
        </w:rPr>
      </w:pPr>
      <w:r w:rsidRPr="00576B92">
        <w:rPr>
          <w:rFonts w:ascii="Courier New" w:eastAsia="Times New Roman" w:hAnsi="Courier New" w:cs="Courier New"/>
          <w:color w:val="008000"/>
          <w:szCs w:val="20"/>
          <w:lang w:eastAsia="en-GB"/>
        </w:rPr>
        <w:t>' ----------------------------------------------------------------------</w:t>
      </w:r>
    </w:p>
    <w:p w14:paraId="510A0B0F" w14:textId="77777777" w:rsidR="003B2F72" w:rsidRPr="00576B92" w:rsidRDefault="003B2F72" w:rsidP="003B2F72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Cs w:val="20"/>
          <w:lang w:eastAsia="en-GB"/>
        </w:rPr>
      </w:pPr>
      <w:r w:rsidRPr="00576B92">
        <w:rPr>
          <w:rFonts w:ascii="Courier New" w:eastAsia="Times New Roman" w:hAnsi="Courier New" w:cs="Courier New"/>
          <w:color w:val="0000FF"/>
          <w:szCs w:val="20"/>
          <w:lang w:eastAsia="en-GB"/>
        </w:rPr>
        <w:t>Try</w:t>
      </w:r>
    </w:p>
    <w:p w14:paraId="0957215C" w14:textId="77777777" w:rsidR="003B2F72" w:rsidRPr="00576B92" w:rsidRDefault="003B2F72" w:rsidP="003B2F72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Cs w:val="20"/>
          <w:lang w:eastAsia="en-GB"/>
        </w:rPr>
      </w:pPr>
      <w:r w:rsidRPr="00576B92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 </w:t>
      </w:r>
    </w:p>
    <w:p w14:paraId="6EA770E7" w14:textId="77777777" w:rsidR="003B2F72" w:rsidRPr="00576B92" w:rsidRDefault="003B2F72" w:rsidP="003B2F72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Cs w:val="20"/>
          <w:lang w:eastAsia="en-GB"/>
        </w:rPr>
      </w:pPr>
      <w:r w:rsidRPr="00576B92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 </w:t>
      </w:r>
      <w:r w:rsidRPr="00576B92">
        <w:rPr>
          <w:rFonts w:ascii="Courier New" w:eastAsia="Times New Roman" w:hAnsi="Courier New" w:cs="Courier New"/>
          <w:color w:val="008000"/>
          <w:szCs w:val="20"/>
          <w:lang w:eastAsia="en-GB"/>
        </w:rPr>
        <w:t>' Update the CSS class</w:t>
      </w:r>
    </w:p>
    <w:p w14:paraId="28A34DBF" w14:textId="77777777" w:rsidR="003B2F72" w:rsidRPr="00576B92" w:rsidRDefault="003B2F72" w:rsidP="003B2F72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Cs w:val="20"/>
          <w:lang w:eastAsia="en-GB"/>
        </w:rPr>
      </w:pPr>
      <w:r w:rsidRPr="00576B92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 </w:t>
      </w:r>
      <w:proofErr w:type="spellStart"/>
      <w:r w:rsidRPr="00576B92">
        <w:rPr>
          <w:rFonts w:ascii="Courier New" w:eastAsia="Times New Roman" w:hAnsi="Courier New" w:cs="Courier New"/>
          <w:color w:val="000000"/>
          <w:szCs w:val="20"/>
          <w:lang w:eastAsia="en-GB"/>
        </w:rPr>
        <w:t>Me.UpdateCSSClass</w:t>
      </w:r>
      <w:proofErr w:type="spellEnd"/>
      <w:r w:rsidRPr="00576B92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</w:t>
      </w:r>
      <w:proofErr w:type="spellStart"/>
      <w:r w:rsidRPr="00576B92">
        <w:rPr>
          <w:rFonts w:ascii="Courier New" w:eastAsia="Times New Roman" w:hAnsi="Courier New" w:cs="Courier New"/>
          <w:color w:val="000000"/>
          <w:szCs w:val="20"/>
          <w:lang w:eastAsia="en-GB"/>
        </w:rPr>
        <w:t>mClassName</w:t>
      </w:r>
      <w:proofErr w:type="spellEnd"/>
      <w:r w:rsidRPr="00576B92">
        <w:rPr>
          <w:rFonts w:ascii="Courier New" w:eastAsia="Times New Roman" w:hAnsi="Courier New" w:cs="Courier New"/>
          <w:b/>
          <w:bCs/>
          <w:color w:val="000000"/>
          <w:szCs w:val="20"/>
          <w:lang w:eastAsia="en-GB"/>
        </w:rPr>
        <w:t>,</w:t>
      </w:r>
      <w:r w:rsidRPr="00576B92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Value</w:t>
      </w:r>
    </w:p>
    <w:p w14:paraId="1BEA6DBC" w14:textId="77777777" w:rsidR="003B2F72" w:rsidRPr="00576B92" w:rsidRDefault="003B2F72" w:rsidP="003B2F72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Cs w:val="20"/>
          <w:lang w:eastAsia="en-GB"/>
        </w:rPr>
      </w:pPr>
      <w:r w:rsidRPr="00576B92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 </w:t>
      </w:r>
    </w:p>
    <w:p w14:paraId="0B807481" w14:textId="77777777" w:rsidR="003B2F72" w:rsidRPr="00576B92" w:rsidRDefault="003B2F72" w:rsidP="003B2F72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Cs w:val="20"/>
          <w:lang w:eastAsia="en-GB"/>
        </w:rPr>
      </w:pPr>
      <w:r w:rsidRPr="00576B92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 </w:t>
      </w:r>
      <w:r w:rsidRPr="00576B92">
        <w:rPr>
          <w:rFonts w:ascii="Courier New" w:eastAsia="Times New Roman" w:hAnsi="Courier New" w:cs="Courier New"/>
          <w:color w:val="008000"/>
          <w:szCs w:val="20"/>
          <w:lang w:eastAsia="en-GB"/>
        </w:rPr>
        <w:t>' Set the Current value</w:t>
      </w:r>
    </w:p>
    <w:p w14:paraId="5A023CF9" w14:textId="77777777" w:rsidR="003B2F72" w:rsidRPr="00576B92" w:rsidRDefault="003B2F72" w:rsidP="003B2F72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Cs w:val="20"/>
          <w:lang w:eastAsia="en-GB"/>
        </w:rPr>
      </w:pPr>
      <w:r w:rsidRPr="00576B92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 </w:t>
      </w:r>
      <w:proofErr w:type="spellStart"/>
      <w:r w:rsidRPr="00576B92">
        <w:rPr>
          <w:rFonts w:ascii="Courier New" w:eastAsia="Times New Roman" w:hAnsi="Courier New" w:cs="Courier New"/>
          <w:color w:val="000000"/>
          <w:szCs w:val="20"/>
          <w:lang w:eastAsia="en-GB"/>
        </w:rPr>
        <w:t>mClassName</w:t>
      </w:r>
      <w:proofErr w:type="spellEnd"/>
      <w:r w:rsidRPr="00576B92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</w:t>
      </w:r>
      <w:r w:rsidRPr="00576B92">
        <w:rPr>
          <w:rFonts w:ascii="Courier New" w:eastAsia="Times New Roman" w:hAnsi="Courier New" w:cs="Courier New"/>
          <w:b/>
          <w:bCs/>
          <w:color w:val="000000"/>
          <w:szCs w:val="20"/>
          <w:lang w:eastAsia="en-GB"/>
        </w:rPr>
        <w:t>=</w:t>
      </w:r>
      <w:r w:rsidRPr="00576B92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value</w:t>
      </w:r>
    </w:p>
    <w:p w14:paraId="22E9FA92" w14:textId="77777777" w:rsidR="003B2F72" w:rsidRPr="00576B92" w:rsidRDefault="003B2F72" w:rsidP="003B2F72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Cs w:val="20"/>
          <w:lang w:eastAsia="en-GB"/>
        </w:rPr>
      </w:pPr>
      <w:r w:rsidRPr="00576B92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 </w:t>
      </w:r>
    </w:p>
    <w:p w14:paraId="053E6BEA" w14:textId="77777777" w:rsidR="003B2F72" w:rsidRPr="00576B92" w:rsidRDefault="003B2F72" w:rsidP="003B2F72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Cs w:val="20"/>
          <w:lang w:eastAsia="en-GB"/>
        </w:rPr>
      </w:pPr>
      <w:r w:rsidRPr="00576B92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 </w:t>
      </w:r>
    </w:p>
    <w:p w14:paraId="46BE9E50" w14:textId="77777777" w:rsidR="003B2F72" w:rsidRPr="00576B92" w:rsidRDefault="003B2F72" w:rsidP="003B2F72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Cs w:val="20"/>
          <w:lang w:eastAsia="en-GB"/>
        </w:rPr>
      </w:pPr>
      <w:r w:rsidRPr="00576B92">
        <w:rPr>
          <w:rFonts w:ascii="Courier New" w:eastAsia="Times New Roman" w:hAnsi="Courier New" w:cs="Courier New"/>
          <w:color w:val="0000FF"/>
          <w:szCs w:val="20"/>
          <w:lang w:eastAsia="en-GB"/>
        </w:rPr>
        <w:t>Catch</w:t>
      </w:r>
      <w:r w:rsidRPr="00576B92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Err </w:t>
      </w:r>
      <w:r w:rsidRPr="00576B92">
        <w:rPr>
          <w:rFonts w:ascii="Courier New" w:eastAsia="Times New Roman" w:hAnsi="Courier New" w:cs="Courier New"/>
          <w:color w:val="0000FF"/>
          <w:szCs w:val="20"/>
          <w:lang w:eastAsia="en-GB"/>
        </w:rPr>
        <w:t>As</w:t>
      </w:r>
      <w:r w:rsidRPr="00576B92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</w:t>
      </w:r>
      <w:proofErr w:type="spellStart"/>
      <w:r w:rsidRPr="00576B92">
        <w:rPr>
          <w:rFonts w:ascii="Courier New" w:eastAsia="Times New Roman" w:hAnsi="Courier New" w:cs="Courier New"/>
          <w:color w:val="000000"/>
          <w:szCs w:val="20"/>
          <w:lang w:eastAsia="en-GB"/>
        </w:rPr>
        <w:t>RunTimeException</w:t>
      </w:r>
      <w:proofErr w:type="spellEnd"/>
    </w:p>
    <w:p w14:paraId="19CC46A5" w14:textId="77777777" w:rsidR="003B2F72" w:rsidRPr="00576B92" w:rsidRDefault="003B2F72" w:rsidP="003B2F72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Cs w:val="20"/>
          <w:lang w:eastAsia="en-GB"/>
        </w:rPr>
      </w:pPr>
      <w:r w:rsidRPr="00576B92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 </w:t>
      </w:r>
      <w:proofErr w:type="spellStart"/>
      <w:r w:rsidRPr="00576B92">
        <w:rPr>
          <w:rFonts w:ascii="Courier New" w:eastAsia="Times New Roman" w:hAnsi="Courier New" w:cs="Courier New"/>
          <w:color w:val="000000"/>
          <w:szCs w:val="20"/>
          <w:lang w:eastAsia="en-GB"/>
        </w:rPr>
        <w:t>WebDisplayError</w:t>
      </w:r>
      <w:proofErr w:type="spellEnd"/>
      <w:r w:rsidRPr="00576B92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Err</w:t>
      </w:r>
    </w:p>
    <w:p w14:paraId="4CBEEAC7" w14:textId="77777777" w:rsidR="003B2F72" w:rsidRPr="00576B92" w:rsidRDefault="003B2F72" w:rsidP="003B2F72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Cs w:val="20"/>
          <w:lang w:eastAsia="en-GB"/>
        </w:rPr>
      </w:pPr>
      <w:r w:rsidRPr="00576B92">
        <w:rPr>
          <w:rFonts w:ascii="Courier New" w:eastAsia="Times New Roman" w:hAnsi="Courier New" w:cs="Courier New"/>
          <w:color w:val="0000FF"/>
          <w:szCs w:val="20"/>
          <w:lang w:eastAsia="en-GB"/>
        </w:rPr>
        <w:t>End</w:t>
      </w:r>
      <w:r w:rsidRPr="00576B92">
        <w:rPr>
          <w:rFonts w:ascii="Courier New" w:eastAsia="Times New Roman" w:hAnsi="Courier New" w:cs="Courier New"/>
          <w:color w:val="000000"/>
          <w:szCs w:val="20"/>
          <w:lang w:eastAsia="en-GB"/>
        </w:rPr>
        <w:t xml:space="preserve"> </w:t>
      </w:r>
      <w:r w:rsidRPr="00576B92">
        <w:rPr>
          <w:rFonts w:ascii="Courier New" w:eastAsia="Times New Roman" w:hAnsi="Courier New" w:cs="Courier New"/>
          <w:color w:val="0000FF"/>
          <w:szCs w:val="20"/>
          <w:lang w:eastAsia="en-GB"/>
        </w:rPr>
        <w:t>Try</w:t>
      </w:r>
    </w:p>
    <w:p w14:paraId="5341AF08" w14:textId="77777777" w:rsidR="003B2F72" w:rsidRDefault="003B2F72" w:rsidP="003B2F72"/>
    <w:p w14:paraId="19E49E79" w14:textId="77777777" w:rsidR="003B2F72" w:rsidRDefault="003B2F72" w:rsidP="003B2F72">
      <w:r>
        <w:t>This updates the CSS class used by the control from the WASP.css</w:t>
      </w:r>
    </w:p>
    <w:p w14:paraId="72A05641" w14:textId="77777777" w:rsidR="003B2F72" w:rsidRDefault="003B2F72" w:rsidP="003B2F72"/>
    <w:p w14:paraId="0C19F4B3" w14:textId="77777777" w:rsidR="003B2F72" w:rsidRDefault="003B2F72" w:rsidP="003B2F72"/>
    <w:p w14:paraId="5ACD3EE2" w14:textId="77777777" w:rsidR="003B2F72" w:rsidRDefault="003B2F72" w:rsidP="003B2F72">
      <w:pPr>
        <w:pStyle w:val="Heading2"/>
      </w:pPr>
      <w:bookmarkStart w:id="11" w:name="_Toc138670648"/>
      <w:r>
        <w:t>Update the Inspector Behaviour</w:t>
      </w:r>
      <w:bookmarkEnd w:id="11"/>
    </w:p>
    <w:p w14:paraId="0EF2455D" w14:textId="77777777" w:rsidR="003B2F72" w:rsidRDefault="003B2F72" w:rsidP="003B2F72"/>
    <w:p w14:paraId="7F5BAB6A" w14:textId="77777777" w:rsidR="003B2F72" w:rsidRDefault="003B2F72" w:rsidP="003B2F72">
      <w:r>
        <w:t xml:space="preserve">To make the </w:t>
      </w:r>
      <w:proofErr w:type="spellStart"/>
      <w:r>
        <w:t>ClassName</w:t>
      </w:r>
      <w:proofErr w:type="spellEnd"/>
      <w:r>
        <w:t xml:space="preserve"> property visible at design time, right click on your new Control class and choose “Inspector Behaviour”:</w:t>
      </w:r>
    </w:p>
    <w:p w14:paraId="7ACC0F45" w14:textId="77777777" w:rsidR="003B2F72" w:rsidRPr="00B65A70" w:rsidRDefault="003B2F72" w:rsidP="003B2F72"/>
    <w:p w14:paraId="0172BD63" w14:textId="77777777" w:rsidR="003B2F72" w:rsidRDefault="003B2F72" w:rsidP="003B2F72">
      <w:r>
        <w:rPr>
          <w:noProof/>
        </w:rPr>
        <w:drawing>
          <wp:inline distT="0" distB="0" distL="0" distR="0" wp14:anchorId="688E2321" wp14:editId="2FE6A658">
            <wp:extent cx="3905250" cy="1819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8210F" w14:textId="77777777" w:rsidR="003B2F72" w:rsidRDefault="003B2F72" w:rsidP="003B2F72"/>
    <w:p w14:paraId="637908BA" w14:textId="77777777" w:rsidR="003B2F72" w:rsidRDefault="003B2F72" w:rsidP="003B2F72"/>
    <w:p w14:paraId="3550A977" w14:textId="77777777" w:rsidR="003B2F72" w:rsidRDefault="003B2F72" w:rsidP="003B2F72">
      <w:r>
        <w:t>In the property list, find “</w:t>
      </w:r>
      <w:proofErr w:type="spellStart"/>
      <w:r>
        <w:t>ClassName</w:t>
      </w:r>
      <w:proofErr w:type="spellEnd"/>
      <w:r>
        <w:t>”:</w:t>
      </w:r>
    </w:p>
    <w:p w14:paraId="72820CF3" w14:textId="77777777" w:rsidR="003B2F72" w:rsidRDefault="003B2F72" w:rsidP="003B2F72">
      <w:r>
        <w:rPr>
          <w:noProof/>
        </w:rPr>
        <w:drawing>
          <wp:inline distT="0" distB="0" distL="0" distR="0" wp14:anchorId="3E885363" wp14:editId="0EF3D981">
            <wp:extent cx="2495550" cy="19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B480" w14:textId="77777777" w:rsidR="003B2F72" w:rsidRDefault="003B2F72" w:rsidP="003B2F72">
      <w:r>
        <w:t xml:space="preserve">Click the checkbox next to the </w:t>
      </w:r>
      <w:proofErr w:type="spellStart"/>
      <w:r>
        <w:t>ClassName</w:t>
      </w:r>
      <w:proofErr w:type="spellEnd"/>
      <w:r>
        <w:t xml:space="preserve"> and enter the default value for the </w:t>
      </w:r>
      <w:proofErr w:type="spellStart"/>
      <w:r>
        <w:t>ClassName</w:t>
      </w:r>
      <w:proofErr w:type="spellEnd"/>
      <w:r>
        <w:t>. In this example the default is “</w:t>
      </w:r>
      <w:proofErr w:type="spellStart"/>
      <w:r>
        <w:t>WASPWebLabel</w:t>
      </w:r>
      <w:proofErr w:type="spellEnd"/>
      <w:r>
        <w:t>”</w:t>
      </w:r>
    </w:p>
    <w:p w14:paraId="2E144D78" w14:textId="77777777" w:rsidR="003B2F72" w:rsidRDefault="003B2F72" w:rsidP="003B2F72"/>
    <w:p w14:paraId="16DFBE20" w14:textId="5D3EF055" w:rsidR="005B0FF9" w:rsidRDefault="005B0FF9" w:rsidP="003B2F72">
      <w:r>
        <w:t>You can also set the default height of the control in the inspector.</w:t>
      </w:r>
    </w:p>
    <w:p w14:paraId="6F9CCF19" w14:textId="77777777" w:rsidR="005B0FF9" w:rsidRDefault="005B0FF9" w:rsidP="003B2F72"/>
    <w:p w14:paraId="5BECCC8F" w14:textId="77777777" w:rsidR="003B2F72" w:rsidRDefault="003B2F72" w:rsidP="003B2F72">
      <w:r>
        <w:t>The control is now ready to use.</w:t>
      </w:r>
    </w:p>
    <w:p w14:paraId="23140D3A" w14:textId="77777777" w:rsidR="003B2F72" w:rsidRDefault="003B2F72" w:rsidP="0087132C"/>
    <w:sectPr w:rsidR="003B2F72" w:rsidSect="00C54E7C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70E63" w14:textId="77777777" w:rsidR="00E72178" w:rsidRDefault="00E72178" w:rsidP="005B7492">
      <w:pPr>
        <w:spacing w:line="240" w:lineRule="auto"/>
      </w:pPr>
      <w:r>
        <w:separator/>
      </w:r>
    </w:p>
  </w:endnote>
  <w:endnote w:type="continuationSeparator" w:id="0">
    <w:p w14:paraId="5959595C" w14:textId="77777777" w:rsidR="00E72178" w:rsidRDefault="00E72178" w:rsidP="005B7492">
      <w:pPr>
        <w:spacing w:line="240" w:lineRule="auto"/>
      </w:pPr>
      <w:r>
        <w:continuationSeparator/>
      </w:r>
    </w:p>
  </w:endnote>
  <w:endnote w:type="continuationNotice" w:id="1">
    <w:p w14:paraId="6E16C565" w14:textId="77777777" w:rsidR="00E72178" w:rsidRDefault="00E7217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97315" w14:textId="7A886A84" w:rsidR="00E12888" w:rsidRDefault="00000000" w:rsidP="005348D2">
    <w:pPr>
      <w:pStyle w:val="Footer"/>
    </w:pPr>
    <w:r>
      <w:pict w14:anchorId="22D97317">
        <v:rect id="_x0000_i1025" style="width:451.3pt;height:1pt" o:hralign="center" o:hrstd="t" o:hrnoshade="t" o:hr="t" fillcolor="#4646a0" stroked="f"/>
      </w:pict>
    </w:r>
  </w:p>
  <w:p w14:paraId="22D97316" w14:textId="04E57964" w:rsidR="00E12888" w:rsidRPr="005348D2" w:rsidRDefault="00BB0959" w:rsidP="005348D2">
    <w:pPr>
      <w:pStyle w:val="Footer"/>
    </w:pPr>
    <w:r>
      <w:t>WASP</w:t>
    </w:r>
    <w:r w:rsidR="00184A33" w:rsidRPr="00184A33">
      <w:t xml:space="preserve"> Web2.0 </w:t>
    </w:r>
    <w:r w:rsidR="00184A33">
      <w:t>–</w:t>
    </w:r>
    <w:r w:rsidR="00184A33" w:rsidRPr="00184A33">
      <w:t xml:space="preserve"> </w:t>
    </w:r>
    <w:r>
      <w:t>Using Our Own Style Sheet.docx</w:t>
    </w:r>
    <w:r w:rsidR="00E12888">
      <w:tab/>
    </w:r>
    <w:r w:rsidR="00E12888">
      <w:tab/>
    </w:r>
    <w:r w:rsidR="00E12888" w:rsidRPr="005B7492">
      <w:t xml:space="preserve">Page </w:t>
    </w:r>
    <w:r w:rsidR="00A838BA">
      <w:fldChar w:fldCharType="begin"/>
    </w:r>
    <w:r w:rsidR="00A838BA">
      <w:instrText xml:space="preserve"> PAGE  \* MERGEFORMAT </w:instrText>
    </w:r>
    <w:r w:rsidR="00A838BA">
      <w:fldChar w:fldCharType="separate"/>
    </w:r>
    <w:r w:rsidR="00BD09A0">
      <w:rPr>
        <w:noProof/>
      </w:rPr>
      <w:t>6</w:t>
    </w:r>
    <w:r w:rsidR="00A838BA">
      <w:rPr>
        <w:noProof/>
      </w:rPr>
      <w:fldChar w:fldCharType="end"/>
    </w:r>
    <w:r w:rsidR="00E12888" w:rsidRPr="005B7492">
      <w:t xml:space="preserve"> of </w:t>
    </w:r>
    <w:fldSimple w:instr=" NUMPAGES  \* Arabic  \* MERGEFORMAT ">
      <w:r w:rsidR="00BD09A0">
        <w:rPr>
          <w:noProof/>
        </w:rPr>
        <w:t>7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7FC73" w14:textId="77777777" w:rsidR="00E72178" w:rsidRDefault="00E72178" w:rsidP="005B7492">
      <w:pPr>
        <w:spacing w:line="240" w:lineRule="auto"/>
      </w:pPr>
      <w:r>
        <w:separator/>
      </w:r>
    </w:p>
  </w:footnote>
  <w:footnote w:type="continuationSeparator" w:id="0">
    <w:p w14:paraId="157AFC04" w14:textId="77777777" w:rsidR="00E72178" w:rsidRDefault="00E72178" w:rsidP="005B7492">
      <w:pPr>
        <w:spacing w:line="240" w:lineRule="auto"/>
      </w:pPr>
      <w:r>
        <w:continuationSeparator/>
      </w:r>
    </w:p>
  </w:footnote>
  <w:footnote w:type="continuationNotice" w:id="1">
    <w:p w14:paraId="18E8719B" w14:textId="77777777" w:rsidR="00E72178" w:rsidRDefault="00E7217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97314" w14:textId="77777777" w:rsidR="00E12888" w:rsidRDefault="00E12888" w:rsidP="00A264C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2139A"/>
    <w:multiLevelType w:val="hybridMultilevel"/>
    <w:tmpl w:val="D6286E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30D79"/>
    <w:multiLevelType w:val="hybridMultilevel"/>
    <w:tmpl w:val="531243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4874598">
    <w:abstractNumId w:val="0"/>
  </w:num>
  <w:num w:numId="2" w16cid:durableId="77559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50" style="mso-position-horizontal-relative:margin;v-text-anchor:middle" fillcolor="none [1944]" strokecolor="none [3208]">
      <v:fill color="none [1944]" color2="none [3208]" focusposition="1" focussize="" focus="50%" type="gradient"/>
      <v:stroke color="none [3208]" weight="1pt"/>
      <v:shadow on="t" type="perspective" color="none [1608]" offset="1pt" offset2="-3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FD1"/>
    <w:rsid w:val="0000188F"/>
    <w:rsid w:val="0000221D"/>
    <w:rsid w:val="000023C6"/>
    <w:rsid w:val="000050AD"/>
    <w:rsid w:val="0000740C"/>
    <w:rsid w:val="00007B84"/>
    <w:rsid w:val="0001058D"/>
    <w:rsid w:val="000202DB"/>
    <w:rsid w:val="00025526"/>
    <w:rsid w:val="0002562F"/>
    <w:rsid w:val="00026341"/>
    <w:rsid w:val="000329F2"/>
    <w:rsid w:val="00032CF1"/>
    <w:rsid w:val="00035F6A"/>
    <w:rsid w:val="00040ACD"/>
    <w:rsid w:val="00040AEE"/>
    <w:rsid w:val="000413D0"/>
    <w:rsid w:val="00042028"/>
    <w:rsid w:val="000435E0"/>
    <w:rsid w:val="00044ADD"/>
    <w:rsid w:val="00046011"/>
    <w:rsid w:val="000461AF"/>
    <w:rsid w:val="00050304"/>
    <w:rsid w:val="00052C1F"/>
    <w:rsid w:val="00057EDD"/>
    <w:rsid w:val="0006251E"/>
    <w:rsid w:val="000654C0"/>
    <w:rsid w:val="00072421"/>
    <w:rsid w:val="00072647"/>
    <w:rsid w:val="000750D6"/>
    <w:rsid w:val="00077023"/>
    <w:rsid w:val="000778DD"/>
    <w:rsid w:val="00083FE6"/>
    <w:rsid w:val="000868F5"/>
    <w:rsid w:val="00086E3A"/>
    <w:rsid w:val="00087747"/>
    <w:rsid w:val="000934EF"/>
    <w:rsid w:val="00093765"/>
    <w:rsid w:val="00096166"/>
    <w:rsid w:val="000A0620"/>
    <w:rsid w:val="000A12B5"/>
    <w:rsid w:val="000A13E5"/>
    <w:rsid w:val="000B0658"/>
    <w:rsid w:val="000B2E21"/>
    <w:rsid w:val="000B6020"/>
    <w:rsid w:val="000B62F5"/>
    <w:rsid w:val="000B650D"/>
    <w:rsid w:val="000C2BDF"/>
    <w:rsid w:val="000C513A"/>
    <w:rsid w:val="000C57C9"/>
    <w:rsid w:val="000D236C"/>
    <w:rsid w:val="000D2596"/>
    <w:rsid w:val="000D69F4"/>
    <w:rsid w:val="000D7635"/>
    <w:rsid w:val="000E080D"/>
    <w:rsid w:val="000E48AC"/>
    <w:rsid w:val="000E7A26"/>
    <w:rsid w:val="000F14EC"/>
    <w:rsid w:val="000F209D"/>
    <w:rsid w:val="000F26AD"/>
    <w:rsid w:val="000F3C0A"/>
    <w:rsid w:val="000F4698"/>
    <w:rsid w:val="000F4705"/>
    <w:rsid w:val="000F6B0D"/>
    <w:rsid w:val="0010186A"/>
    <w:rsid w:val="00102A36"/>
    <w:rsid w:val="00104FFE"/>
    <w:rsid w:val="00106B65"/>
    <w:rsid w:val="00110052"/>
    <w:rsid w:val="00111854"/>
    <w:rsid w:val="001126FA"/>
    <w:rsid w:val="001158BA"/>
    <w:rsid w:val="001164C9"/>
    <w:rsid w:val="00116577"/>
    <w:rsid w:val="00122CA8"/>
    <w:rsid w:val="00123462"/>
    <w:rsid w:val="00124551"/>
    <w:rsid w:val="0012662E"/>
    <w:rsid w:val="0013186E"/>
    <w:rsid w:val="00132762"/>
    <w:rsid w:val="00137231"/>
    <w:rsid w:val="00141C84"/>
    <w:rsid w:val="0014620B"/>
    <w:rsid w:val="00146888"/>
    <w:rsid w:val="0015450B"/>
    <w:rsid w:val="0015482C"/>
    <w:rsid w:val="001610B8"/>
    <w:rsid w:val="00162130"/>
    <w:rsid w:val="001650FF"/>
    <w:rsid w:val="001669BF"/>
    <w:rsid w:val="001703F4"/>
    <w:rsid w:val="00176D6A"/>
    <w:rsid w:val="001776B2"/>
    <w:rsid w:val="00181E93"/>
    <w:rsid w:val="00184211"/>
    <w:rsid w:val="0018480E"/>
    <w:rsid w:val="00184A33"/>
    <w:rsid w:val="00186DEE"/>
    <w:rsid w:val="001912C3"/>
    <w:rsid w:val="001919BC"/>
    <w:rsid w:val="00194F05"/>
    <w:rsid w:val="001A1680"/>
    <w:rsid w:val="001A6F33"/>
    <w:rsid w:val="001A765B"/>
    <w:rsid w:val="001B0460"/>
    <w:rsid w:val="001B336B"/>
    <w:rsid w:val="001B5DBA"/>
    <w:rsid w:val="001B61F7"/>
    <w:rsid w:val="001C0544"/>
    <w:rsid w:val="001C0B34"/>
    <w:rsid w:val="001C1253"/>
    <w:rsid w:val="001C2882"/>
    <w:rsid w:val="001C5D57"/>
    <w:rsid w:val="001C75B1"/>
    <w:rsid w:val="001D1FB4"/>
    <w:rsid w:val="001D23AB"/>
    <w:rsid w:val="001D393B"/>
    <w:rsid w:val="001D4DEE"/>
    <w:rsid w:val="001D71F2"/>
    <w:rsid w:val="001E02BF"/>
    <w:rsid w:val="001E03C3"/>
    <w:rsid w:val="001E1EFF"/>
    <w:rsid w:val="001E642D"/>
    <w:rsid w:val="001F1AEB"/>
    <w:rsid w:val="001F1B00"/>
    <w:rsid w:val="001F2748"/>
    <w:rsid w:val="001F31C8"/>
    <w:rsid w:val="001F377E"/>
    <w:rsid w:val="001F4332"/>
    <w:rsid w:val="001F5061"/>
    <w:rsid w:val="001F55DF"/>
    <w:rsid w:val="001F5BDE"/>
    <w:rsid w:val="001F624A"/>
    <w:rsid w:val="002007FA"/>
    <w:rsid w:val="00200DC0"/>
    <w:rsid w:val="00201173"/>
    <w:rsid w:val="00202366"/>
    <w:rsid w:val="0020333F"/>
    <w:rsid w:val="00204274"/>
    <w:rsid w:val="00204D12"/>
    <w:rsid w:val="00206772"/>
    <w:rsid w:val="002110B9"/>
    <w:rsid w:val="00213417"/>
    <w:rsid w:val="00221A14"/>
    <w:rsid w:val="00225036"/>
    <w:rsid w:val="00230674"/>
    <w:rsid w:val="0023521A"/>
    <w:rsid w:val="0023641F"/>
    <w:rsid w:val="0023733B"/>
    <w:rsid w:val="00237B64"/>
    <w:rsid w:val="0024127B"/>
    <w:rsid w:val="00242AD8"/>
    <w:rsid w:val="00242F01"/>
    <w:rsid w:val="00243883"/>
    <w:rsid w:val="002473F5"/>
    <w:rsid w:val="0025003E"/>
    <w:rsid w:val="002561E3"/>
    <w:rsid w:val="00260186"/>
    <w:rsid w:val="00261995"/>
    <w:rsid w:val="0026410C"/>
    <w:rsid w:val="00264984"/>
    <w:rsid w:val="00270F99"/>
    <w:rsid w:val="00273472"/>
    <w:rsid w:val="00273B4C"/>
    <w:rsid w:val="0028384C"/>
    <w:rsid w:val="00283F5C"/>
    <w:rsid w:val="0028588E"/>
    <w:rsid w:val="002941F1"/>
    <w:rsid w:val="002955D9"/>
    <w:rsid w:val="002956E7"/>
    <w:rsid w:val="002A0555"/>
    <w:rsid w:val="002A3623"/>
    <w:rsid w:val="002A3FFC"/>
    <w:rsid w:val="002A4AA2"/>
    <w:rsid w:val="002B5836"/>
    <w:rsid w:val="002B5CAC"/>
    <w:rsid w:val="002B722E"/>
    <w:rsid w:val="002C062F"/>
    <w:rsid w:val="002C0D99"/>
    <w:rsid w:val="002C30BD"/>
    <w:rsid w:val="002C33A0"/>
    <w:rsid w:val="002C4218"/>
    <w:rsid w:val="002C7DD4"/>
    <w:rsid w:val="002D1497"/>
    <w:rsid w:val="002D461B"/>
    <w:rsid w:val="002D4DBA"/>
    <w:rsid w:val="002D5B7E"/>
    <w:rsid w:val="002D71DE"/>
    <w:rsid w:val="002E02DC"/>
    <w:rsid w:val="002E2C76"/>
    <w:rsid w:val="002E4C02"/>
    <w:rsid w:val="002E5BB0"/>
    <w:rsid w:val="002E5C58"/>
    <w:rsid w:val="002E6B21"/>
    <w:rsid w:val="002E79A8"/>
    <w:rsid w:val="002F3323"/>
    <w:rsid w:val="002F3C01"/>
    <w:rsid w:val="002F5519"/>
    <w:rsid w:val="0031367C"/>
    <w:rsid w:val="00313FA8"/>
    <w:rsid w:val="0031409A"/>
    <w:rsid w:val="00314376"/>
    <w:rsid w:val="00316615"/>
    <w:rsid w:val="00316F88"/>
    <w:rsid w:val="00323EAE"/>
    <w:rsid w:val="00323EF4"/>
    <w:rsid w:val="00324273"/>
    <w:rsid w:val="00324E48"/>
    <w:rsid w:val="00325215"/>
    <w:rsid w:val="0032539D"/>
    <w:rsid w:val="0032684D"/>
    <w:rsid w:val="003308C5"/>
    <w:rsid w:val="00331116"/>
    <w:rsid w:val="00331322"/>
    <w:rsid w:val="0033339E"/>
    <w:rsid w:val="003366D4"/>
    <w:rsid w:val="00343AB4"/>
    <w:rsid w:val="00347F1D"/>
    <w:rsid w:val="00352294"/>
    <w:rsid w:val="00360080"/>
    <w:rsid w:val="003606AA"/>
    <w:rsid w:val="00361A09"/>
    <w:rsid w:val="003622F6"/>
    <w:rsid w:val="003629CF"/>
    <w:rsid w:val="0036302D"/>
    <w:rsid w:val="0036369A"/>
    <w:rsid w:val="00364348"/>
    <w:rsid w:val="0037285D"/>
    <w:rsid w:val="00372AF9"/>
    <w:rsid w:val="00372C66"/>
    <w:rsid w:val="003735D8"/>
    <w:rsid w:val="00380BCC"/>
    <w:rsid w:val="0038354E"/>
    <w:rsid w:val="00383F8E"/>
    <w:rsid w:val="00387607"/>
    <w:rsid w:val="003879DC"/>
    <w:rsid w:val="003908BF"/>
    <w:rsid w:val="00393DDD"/>
    <w:rsid w:val="003A1743"/>
    <w:rsid w:val="003A26EE"/>
    <w:rsid w:val="003A687B"/>
    <w:rsid w:val="003B01DA"/>
    <w:rsid w:val="003B04E7"/>
    <w:rsid w:val="003B2F72"/>
    <w:rsid w:val="003B5A61"/>
    <w:rsid w:val="003B703C"/>
    <w:rsid w:val="003C0143"/>
    <w:rsid w:val="003C0CFE"/>
    <w:rsid w:val="003C385E"/>
    <w:rsid w:val="003C7273"/>
    <w:rsid w:val="003D090A"/>
    <w:rsid w:val="003D0DBF"/>
    <w:rsid w:val="003D386F"/>
    <w:rsid w:val="003D3A3F"/>
    <w:rsid w:val="003E122B"/>
    <w:rsid w:val="003E2747"/>
    <w:rsid w:val="003E4F5C"/>
    <w:rsid w:val="003F14BE"/>
    <w:rsid w:val="003F4F57"/>
    <w:rsid w:val="003F6733"/>
    <w:rsid w:val="0040216C"/>
    <w:rsid w:val="00404579"/>
    <w:rsid w:val="0041044C"/>
    <w:rsid w:val="00410785"/>
    <w:rsid w:val="00412737"/>
    <w:rsid w:val="00412AD9"/>
    <w:rsid w:val="00413021"/>
    <w:rsid w:val="00413025"/>
    <w:rsid w:val="004146C0"/>
    <w:rsid w:val="004153E5"/>
    <w:rsid w:val="0042037A"/>
    <w:rsid w:val="004215C9"/>
    <w:rsid w:val="00424643"/>
    <w:rsid w:val="0042551A"/>
    <w:rsid w:val="00436ABE"/>
    <w:rsid w:val="004378DE"/>
    <w:rsid w:val="00437A6B"/>
    <w:rsid w:val="00437A72"/>
    <w:rsid w:val="00440EDE"/>
    <w:rsid w:val="00450132"/>
    <w:rsid w:val="0045184B"/>
    <w:rsid w:val="0045556C"/>
    <w:rsid w:val="00460EAE"/>
    <w:rsid w:val="00462180"/>
    <w:rsid w:val="0046232D"/>
    <w:rsid w:val="00464516"/>
    <w:rsid w:val="00464583"/>
    <w:rsid w:val="004675FC"/>
    <w:rsid w:val="00467E2E"/>
    <w:rsid w:val="00472161"/>
    <w:rsid w:val="00473681"/>
    <w:rsid w:val="00483CC7"/>
    <w:rsid w:val="00484C20"/>
    <w:rsid w:val="00484C50"/>
    <w:rsid w:val="004851FD"/>
    <w:rsid w:val="00486B3C"/>
    <w:rsid w:val="00486CE7"/>
    <w:rsid w:val="00487C0E"/>
    <w:rsid w:val="00492073"/>
    <w:rsid w:val="00494783"/>
    <w:rsid w:val="00496C42"/>
    <w:rsid w:val="004A0824"/>
    <w:rsid w:val="004A0CB7"/>
    <w:rsid w:val="004A15C3"/>
    <w:rsid w:val="004A4D85"/>
    <w:rsid w:val="004A7EB8"/>
    <w:rsid w:val="004B59C8"/>
    <w:rsid w:val="004B71A9"/>
    <w:rsid w:val="004B7781"/>
    <w:rsid w:val="004C538E"/>
    <w:rsid w:val="004C5A16"/>
    <w:rsid w:val="004C6D77"/>
    <w:rsid w:val="004D4C8B"/>
    <w:rsid w:val="004D50C9"/>
    <w:rsid w:val="004E00D8"/>
    <w:rsid w:val="004E1463"/>
    <w:rsid w:val="004E4F0C"/>
    <w:rsid w:val="004E5078"/>
    <w:rsid w:val="004E5232"/>
    <w:rsid w:val="004F454B"/>
    <w:rsid w:val="00501108"/>
    <w:rsid w:val="00502C28"/>
    <w:rsid w:val="00507DF2"/>
    <w:rsid w:val="005116C5"/>
    <w:rsid w:val="005140EE"/>
    <w:rsid w:val="00521EE9"/>
    <w:rsid w:val="00523341"/>
    <w:rsid w:val="005244FC"/>
    <w:rsid w:val="005263E8"/>
    <w:rsid w:val="00530CE0"/>
    <w:rsid w:val="00531BBE"/>
    <w:rsid w:val="005333DA"/>
    <w:rsid w:val="005348D2"/>
    <w:rsid w:val="00536A4E"/>
    <w:rsid w:val="00537276"/>
    <w:rsid w:val="00537768"/>
    <w:rsid w:val="005400B3"/>
    <w:rsid w:val="0054159D"/>
    <w:rsid w:val="00542EBC"/>
    <w:rsid w:val="00546311"/>
    <w:rsid w:val="00546837"/>
    <w:rsid w:val="00547D12"/>
    <w:rsid w:val="00547FD7"/>
    <w:rsid w:val="00550609"/>
    <w:rsid w:val="00550E2A"/>
    <w:rsid w:val="00553B12"/>
    <w:rsid w:val="00555E08"/>
    <w:rsid w:val="0055618C"/>
    <w:rsid w:val="005566F8"/>
    <w:rsid w:val="005624EC"/>
    <w:rsid w:val="00563A8F"/>
    <w:rsid w:val="00565FC1"/>
    <w:rsid w:val="00571069"/>
    <w:rsid w:val="005720BB"/>
    <w:rsid w:val="00573D1F"/>
    <w:rsid w:val="00576B92"/>
    <w:rsid w:val="005808F6"/>
    <w:rsid w:val="005809FA"/>
    <w:rsid w:val="005812AA"/>
    <w:rsid w:val="00582D35"/>
    <w:rsid w:val="00582D90"/>
    <w:rsid w:val="0058430A"/>
    <w:rsid w:val="00590E70"/>
    <w:rsid w:val="00591606"/>
    <w:rsid w:val="0059581B"/>
    <w:rsid w:val="00596E77"/>
    <w:rsid w:val="005A2D04"/>
    <w:rsid w:val="005A4954"/>
    <w:rsid w:val="005A5C68"/>
    <w:rsid w:val="005A6AAA"/>
    <w:rsid w:val="005A748A"/>
    <w:rsid w:val="005B0FF9"/>
    <w:rsid w:val="005B390C"/>
    <w:rsid w:val="005B418C"/>
    <w:rsid w:val="005B4C4B"/>
    <w:rsid w:val="005B5FD7"/>
    <w:rsid w:val="005B610B"/>
    <w:rsid w:val="005B7492"/>
    <w:rsid w:val="005C11CE"/>
    <w:rsid w:val="005C2817"/>
    <w:rsid w:val="005D0F3C"/>
    <w:rsid w:val="005D323B"/>
    <w:rsid w:val="005D3C0A"/>
    <w:rsid w:val="005D54BE"/>
    <w:rsid w:val="005D5671"/>
    <w:rsid w:val="005E0ADB"/>
    <w:rsid w:val="005E1AB7"/>
    <w:rsid w:val="005E4F80"/>
    <w:rsid w:val="005E6892"/>
    <w:rsid w:val="005F09F5"/>
    <w:rsid w:val="005F0DA3"/>
    <w:rsid w:val="005F2EF0"/>
    <w:rsid w:val="005F32EB"/>
    <w:rsid w:val="005F52CB"/>
    <w:rsid w:val="005F6A54"/>
    <w:rsid w:val="006019EB"/>
    <w:rsid w:val="006022D7"/>
    <w:rsid w:val="006023DA"/>
    <w:rsid w:val="00606456"/>
    <w:rsid w:val="00615219"/>
    <w:rsid w:val="0061611E"/>
    <w:rsid w:val="00620DCE"/>
    <w:rsid w:val="006232D6"/>
    <w:rsid w:val="00623E90"/>
    <w:rsid w:val="00625328"/>
    <w:rsid w:val="00626266"/>
    <w:rsid w:val="00630D62"/>
    <w:rsid w:val="00630F74"/>
    <w:rsid w:val="00631906"/>
    <w:rsid w:val="006327B5"/>
    <w:rsid w:val="006330C3"/>
    <w:rsid w:val="00633245"/>
    <w:rsid w:val="00633A53"/>
    <w:rsid w:val="006343CC"/>
    <w:rsid w:val="00635B82"/>
    <w:rsid w:val="00642769"/>
    <w:rsid w:val="00643141"/>
    <w:rsid w:val="00643FF1"/>
    <w:rsid w:val="00644133"/>
    <w:rsid w:val="006453AD"/>
    <w:rsid w:val="0064756C"/>
    <w:rsid w:val="00647FCC"/>
    <w:rsid w:val="00653D99"/>
    <w:rsid w:val="00653F9F"/>
    <w:rsid w:val="00654531"/>
    <w:rsid w:val="006548F8"/>
    <w:rsid w:val="00660F96"/>
    <w:rsid w:val="006618D8"/>
    <w:rsid w:val="00661F03"/>
    <w:rsid w:val="006654F3"/>
    <w:rsid w:val="00670277"/>
    <w:rsid w:val="00671633"/>
    <w:rsid w:val="006722A5"/>
    <w:rsid w:val="00672865"/>
    <w:rsid w:val="006744C4"/>
    <w:rsid w:val="00677F5A"/>
    <w:rsid w:val="00681067"/>
    <w:rsid w:val="0068283E"/>
    <w:rsid w:val="00686FE6"/>
    <w:rsid w:val="006901DE"/>
    <w:rsid w:val="0069053B"/>
    <w:rsid w:val="006913F5"/>
    <w:rsid w:val="00694CAF"/>
    <w:rsid w:val="006A00C1"/>
    <w:rsid w:val="006A28DF"/>
    <w:rsid w:val="006A37EC"/>
    <w:rsid w:val="006A5A77"/>
    <w:rsid w:val="006A608B"/>
    <w:rsid w:val="006A7CA1"/>
    <w:rsid w:val="006B24A7"/>
    <w:rsid w:val="006B2B32"/>
    <w:rsid w:val="006B423A"/>
    <w:rsid w:val="006B437C"/>
    <w:rsid w:val="006B5691"/>
    <w:rsid w:val="006B59AC"/>
    <w:rsid w:val="006C0BF2"/>
    <w:rsid w:val="006C31CD"/>
    <w:rsid w:val="006C3D15"/>
    <w:rsid w:val="006C3FDE"/>
    <w:rsid w:val="006C62B2"/>
    <w:rsid w:val="006D007E"/>
    <w:rsid w:val="006D034F"/>
    <w:rsid w:val="006D20DC"/>
    <w:rsid w:val="006D4DEE"/>
    <w:rsid w:val="006D4FE3"/>
    <w:rsid w:val="006D664C"/>
    <w:rsid w:val="006E13E0"/>
    <w:rsid w:val="006E1916"/>
    <w:rsid w:val="006E3998"/>
    <w:rsid w:val="006E5763"/>
    <w:rsid w:val="006E65BB"/>
    <w:rsid w:val="006E684E"/>
    <w:rsid w:val="006E68BE"/>
    <w:rsid w:val="006F0693"/>
    <w:rsid w:val="006F088D"/>
    <w:rsid w:val="006F13E5"/>
    <w:rsid w:val="006F6654"/>
    <w:rsid w:val="006F6826"/>
    <w:rsid w:val="0070061C"/>
    <w:rsid w:val="00700E27"/>
    <w:rsid w:val="00704770"/>
    <w:rsid w:val="00704CF0"/>
    <w:rsid w:val="00704FE9"/>
    <w:rsid w:val="007070D3"/>
    <w:rsid w:val="0071274D"/>
    <w:rsid w:val="0071283F"/>
    <w:rsid w:val="00714A95"/>
    <w:rsid w:val="007154D8"/>
    <w:rsid w:val="00723A22"/>
    <w:rsid w:val="00725F8C"/>
    <w:rsid w:val="00730E0D"/>
    <w:rsid w:val="00734014"/>
    <w:rsid w:val="007342CD"/>
    <w:rsid w:val="007357E7"/>
    <w:rsid w:val="00736631"/>
    <w:rsid w:val="0073779E"/>
    <w:rsid w:val="00741DB5"/>
    <w:rsid w:val="0074213A"/>
    <w:rsid w:val="00747503"/>
    <w:rsid w:val="00750D02"/>
    <w:rsid w:val="00751ADF"/>
    <w:rsid w:val="00752886"/>
    <w:rsid w:val="00754477"/>
    <w:rsid w:val="0075468F"/>
    <w:rsid w:val="007550B6"/>
    <w:rsid w:val="007575B0"/>
    <w:rsid w:val="0076119F"/>
    <w:rsid w:val="00763588"/>
    <w:rsid w:val="007648ED"/>
    <w:rsid w:val="00764DB6"/>
    <w:rsid w:val="00770431"/>
    <w:rsid w:val="00773FA8"/>
    <w:rsid w:val="00774769"/>
    <w:rsid w:val="007753C4"/>
    <w:rsid w:val="00775800"/>
    <w:rsid w:val="0078117E"/>
    <w:rsid w:val="007818C5"/>
    <w:rsid w:val="0078293C"/>
    <w:rsid w:val="00782A88"/>
    <w:rsid w:val="00784109"/>
    <w:rsid w:val="0078572B"/>
    <w:rsid w:val="00791092"/>
    <w:rsid w:val="00791626"/>
    <w:rsid w:val="00793F11"/>
    <w:rsid w:val="00795B2F"/>
    <w:rsid w:val="00795F11"/>
    <w:rsid w:val="007A0B47"/>
    <w:rsid w:val="007A1122"/>
    <w:rsid w:val="007A28BB"/>
    <w:rsid w:val="007A2DA8"/>
    <w:rsid w:val="007A6AEA"/>
    <w:rsid w:val="007A6B54"/>
    <w:rsid w:val="007B0A39"/>
    <w:rsid w:val="007B520C"/>
    <w:rsid w:val="007B66C7"/>
    <w:rsid w:val="007C271E"/>
    <w:rsid w:val="007C5676"/>
    <w:rsid w:val="007C70A2"/>
    <w:rsid w:val="007C7AF4"/>
    <w:rsid w:val="007C7E66"/>
    <w:rsid w:val="007D0DB9"/>
    <w:rsid w:val="007D53D6"/>
    <w:rsid w:val="007D5CCF"/>
    <w:rsid w:val="007D6BE0"/>
    <w:rsid w:val="007D709E"/>
    <w:rsid w:val="007E13C4"/>
    <w:rsid w:val="007E1497"/>
    <w:rsid w:val="007E1CBD"/>
    <w:rsid w:val="007E42DE"/>
    <w:rsid w:val="007E5882"/>
    <w:rsid w:val="007E7833"/>
    <w:rsid w:val="007F0A38"/>
    <w:rsid w:val="007F0A7A"/>
    <w:rsid w:val="007F4B10"/>
    <w:rsid w:val="007F5AAE"/>
    <w:rsid w:val="007F73A5"/>
    <w:rsid w:val="00801415"/>
    <w:rsid w:val="008030EC"/>
    <w:rsid w:val="00803D04"/>
    <w:rsid w:val="0080466F"/>
    <w:rsid w:val="00807776"/>
    <w:rsid w:val="00814410"/>
    <w:rsid w:val="00816373"/>
    <w:rsid w:val="00820A3C"/>
    <w:rsid w:val="008220CD"/>
    <w:rsid w:val="00823056"/>
    <w:rsid w:val="00826D09"/>
    <w:rsid w:val="00826F00"/>
    <w:rsid w:val="00827406"/>
    <w:rsid w:val="0083000B"/>
    <w:rsid w:val="008325CE"/>
    <w:rsid w:val="008334EE"/>
    <w:rsid w:val="0083357C"/>
    <w:rsid w:val="008348C6"/>
    <w:rsid w:val="00835C32"/>
    <w:rsid w:val="00840834"/>
    <w:rsid w:val="00841BE8"/>
    <w:rsid w:val="00842458"/>
    <w:rsid w:val="00844595"/>
    <w:rsid w:val="0084580B"/>
    <w:rsid w:val="008501B6"/>
    <w:rsid w:val="00850C38"/>
    <w:rsid w:val="0085234C"/>
    <w:rsid w:val="008548FE"/>
    <w:rsid w:val="00855AE4"/>
    <w:rsid w:val="0085665A"/>
    <w:rsid w:val="00857EB5"/>
    <w:rsid w:val="00860098"/>
    <w:rsid w:val="00862E70"/>
    <w:rsid w:val="008636F4"/>
    <w:rsid w:val="00863966"/>
    <w:rsid w:val="00864EF4"/>
    <w:rsid w:val="0087132C"/>
    <w:rsid w:val="00872EC6"/>
    <w:rsid w:val="0087334E"/>
    <w:rsid w:val="0087403F"/>
    <w:rsid w:val="00875C69"/>
    <w:rsid w:val="008814A6"/>
    <w:rsid w:val="00881672"/>
    <w:rsid w:val="00881935"/>
    <w:rsid w:val="00884A5F"/>
    <w:rsid w:val="00886631"/>
    <w:rsid w:val="0089455E"/>
    <w:rsid w:val="008A1CA6"/>
    <w:rsid w:val="008A23EE"/>
    <w:rsid w:val="008A6830"/>
    <w:rsid w:val="008A76E7"/>
    <w:rsid w:val="008B04F1"/>
    <w:rsid w:val="008B17B8"/>
    <w:rsid w:val="008B25D4"/>
    <w:rsid w:val="008B32C2"/>
    <w:rsid w:val="008B466D"/>
    <w:rsid w:val="008B64B1"/>
    <w:rsid w:val="008B6CC7"/>
    <w:rsid w:val="008C14D6"/>
    <w:rsid w:val="008C153A"/>
    <w:rsid w:val="008C1913"/>
    <w:rsid w:val="008C1B4A"/>
    <w:rsid w:val="008C3652"/>
    <w:rsid w:val="008C4DEB"/>
    <w:rsid w:val="008C69DB"/>
    <w:rsid w:val="008C7C54"/>
    <w:rsid w:val="008D3B6B"/>
    <w:rsid w:val="008D4427"/>
    <w:rsid w:val="008D708B"/>
    <w:rsid w:val="008D716F"/>
    <w:rsid w:val="008D7600"/>
    <w:rsid w:val="008E00C6"/>
    <w:rsid w:val="008E0C39"/>
    <w:rsid w:val="008E3387"/>
    <w:rsid w:val="008E5AB7"/>
    <w:rsid w:val="008F1496"/>
    <w:rsid w:val="008F22F9"/>
    <w:rsid w:val="008F4F2A"/>
    <w:rsid w:val="008F5401"/>
    <w:rsid w:val="008F6BB2"/>
    <w:rsid w:val="008F6C96"/>
    <w:rsid w:val="00904E4E"/>
    <w:rsid w:val="00904EE5"/>
    <w:rsid w:val="009050FF"/>
    <w:rsid w:val="00906465"/>
    <w:rsid w:val="00907911"/>
    <w:rsid w:val="00907B47"/>
    <w:rsid w:val="009101D9"/>
    <w:rsid w:val="0091108A"/>
    <w:rsid w:val="00914603"/>
    <w:rsid w:val="00916698"/>
    <w:rsid w:val="00916FCD"/>
    <w:rsid w:val="009218E3"/>
    <w:rsid w:val="009226DB"/>
    <w:rsid w:val="00924573"/>
    <w:rsid w:val="00924A8A"/>
    <w:rsid w:val="00931BD5"/>
    <w:rsid w:val="00934E5D"/>
    <w:rsid w:val="0093657C"/>
    <w:rsid w:val="00936E4F"/>
    <w:rsid w:val="009377B4"/>
    <w:rsid w:val="00941016"/>
    <w:rsid w:val="0094123F"/>
    <w:rsid w:val="0094593D"/>
    <w:rsid w:val="00950BAA"/>
    <w:rsid w:val="0095172B"/>
    <w:rsid w:val="009521E0"/>
    <w:rsid w:val="00954FD0"/>
    <w:rsid w:val="009577BE"/>
    <w:rsid w:val="00957DBA"/>
    <w:rsid w:val="00960B7E"/>
    <w:rsid w:val="00961F5C"/>
    <w:rsid w:val="00962763"/>
    <w:rsid w:val="00967BFF"/>
    <w:rsid w:val="009711D1"/>
    <w:rsid w:val="00971842"/>
    <w:rsid w:val="0097485D"/>
    <w:rsid w:val="00975613"/>
    <w:rsid w:val="00977417"/>
    <w:rsid w:val="00980662"/>
    <w:rsid w:val="00980948"/>
    <w:rsid w:val="00980AD0"/>
    <w:rsid w:val="00981967"/>
    <w:rsid w:val="009826EC"/>
    <w:rsid w:val="00983021"/>
    <w:rsid w:val="0098399B"/>
    <w:rsid w:val="009A1FE8"/>
    <w:rsid w:val="009A3C9B"/>
    <w:rsid w:val="009A3E50"/>
    <w:rsid w:val="009A51A6"/>
    <w:rsid w:val="009A58F3"/>
    <w:rsid w:val="009A6FD3"/>
    <w:rsid w:val="009B0DF5"/>
    <w:rsid w:val="009B2308"/>
    <w:rsid w:val="009B3607"/>
    <w:rsid w:val="009B70F9"/>
    <w:rsid w:val="009B7E06"/>
    <w:rsid w:val="009C1416"/>
    <w:rsid w:val="009C1AD6"/>
    <w:rsid w:val="009C1E84"/>
    <w:rsid w:val="009C2A18"/>
    <w:rsid w:val="009C2CA1"/>
    <w:rsid w:val="009C3271"/>
    <w:rsid w:val="009C4292"/>
    <w:rsid w:val="009C6844"/>
    <w:rsid w:val="009C72D3"/>
    <w:rsid w:val="009D2630"/>
    <w:rsid w:val="009D5584"/>
    <w:rsid w:val="009E2670"/>
    <w:rsid w:val="009E6668"/>
    <w:rsid w:val="009E702F"/>
    <w:rsid w:val="009F0D06"/>
    <w:rsid w:val="009F2E79"/>
    <w:rsid w:val="009F3A5A"/>
    <w:rsid w:val="009F4BE4"/>
    <w:rsid w:val="009F5F06"/>
    <w:rsid w:val="009F6C86"/>
    <w:rsid w:val="009F7D42"/>
    <w:rsid w:val="009F7E91"/>
    <w:rsid w:val="00A05F3E"/>
    <w:rsid w:val="00A12DCA"/>
    <w:rsid w:val="00A1435B"/>
    <w:rsid w:val="00A1474E"/>
    <w:rsid w:val="00A14BA1"/>
    <w:rsid w:val="00A21741"/>
    <w:rsid w:val="00A23A8B"/>
    <w:rsid w:val="00A25576"/>
    <w:rsid w:val="00A264C5"/>
    <w:rsid w:val="00A27963"/>
    <w:rsid w:val="00A316D0"/>
    <w:rsid w:val="00A318C4"/>
    <w:rsid w:val="00A33591"/>
    <w:rsid w:val="00A359BF"/>
    <w:rsid w:val="00A4130F"/>
    <w:rsid w:val="00A41790"/>
    <w:rsid w:val="00A42DF3"/>
    <w:rsid w:val="00A44054"/>
    <w:rsid w:val="00A44FB0"/>
    <w:rsid w:val="00A50BBA"/>
    <w:rsid w:val="00A51048"/>
    <w:rsid w:val="00A53270"/>
    <w:rsid w:val="00A53613"/>
    <w:rsid w:val="00A54A54"/>
    <w:rsid w:val="00A54B28"/>
    <w:rsid w:val="00A55200"/>
    <w:rsid w:val="00A55998"/>
    <w:rsid w:val="00A67BB3"/>
    <w:rsid w:val="00A67F82"/>
    <w:rsid w:val="00A72E67"/>
    <w:rsid w:val="00A73849"/>
    <w:rsid w:val="00A7411C"/>
    <w:rsid w:val="00A74788"/>
    <w:rsid w:val="00A74FBE"/>
    <w:rsid w:val="00A77B6E"/>
    <w:rsid w:val="00A82F05"/>
    <w:rsid w:val="00A838BA"/>
    <w:rsid w:val="00A846CF"/>
    <w:rsid w:val="00A86C8C"/>
    <w:rsid w:val="00A87B3F"/>
    <w:rsid w:val="00A91E5C"/>
    <w:rsid w:val="00A923B1"/>
    <w:rsid w:val="00A93BA1"/>
    <w:rsid w:val="00A93D67"/>
    <w:rsid w:val="00A9458F"/>
    <w:rsid w:val="00A94E70"/>
    <w:rsid w:val="00A9775B"/>
    <w:rsid w:val="00AA0504"/>
    <w:rsid w:val="00AA421A"/>
    <w:rsid w:val="00AA624F"/>
    <w:rsid w:val="00AB4644"/>
    <w:rsid w:val="00AB481F"/>
    <w:rsid w:val="00AB5EC6"/>
    <w:rsid w:val="00AB6D6A"/>
    <w:rsid w:val="00AB7058"/>
    <w:rsid w:val="00AB740D"/>
    <w:rsid w:val="00AC120E"/>
    <w:rsid w:val="00AC3195"/>
    <w:rsid w:val="00AC6730"/>
    <w:rsid w:val="00AD4F6C"/>
    <w:rsid w:val="00AD5B4C"/>
    <w:rsid w:val="00AD7937"/>
    <w:rsid w:val="00AD7A8D"/>
    <w:rsid w:val="00AE10A4"/>
    <w:rsid w:val="00AE388C"/>
    <w:rsid w:val="00AE3FBD"/>
    <w:rsid w:val="00AE46FF"/>
    <w:rsid w:val="00AE4E4B"/>
    <w:rsid w:val="00AF364E"/>
    <w:rsid w:val="00B011AC"/>
    <w:rsid w:val="00B07A62"/>
    <w:rsid w:val="00B10AA3"/>
    <w:rsid w:val="00B12ABD"/>
    <w:rsid w:val="00B139A0"/>
    <w:rsid w:val="00B15BB5"/>
    <w:rsid w:val="00B15E3C"/>
    <w:rsid w:val="00B201BB"/>
    <w:rsid w:val="00B2050E"/>
    <w:rsid w:val="00B22C70"/>
    <w:rsid w:val="00B270D9"/>
    <w:rsid w:val="00B27DBC"/>
    <w:rsid w:val="00B31758"/>
    <w:rsid w:val="00B34E5D"/>
    <w:rsid w:val="00B3706B"/>
    <w:rsid w:val="00B42EB8"/>
    <w:rsid w:val="00B472EF"/>
    <w:rsid w:val="00B47464"/>
    <w:rsid w:val="00B531FE"/>
    <w:rsid w:val="00B57B39"/>
    <w:rsid w:val="00B602DB"/>
    <w:rsid w:val="00B603A5"/>
    <w:rsid w:val="00B62172"/>
    <w:rsid w:val="00B63912"/>
    <w:rsid w:val="00B63C6B"/>
    <w:rsid w:val="00B6556C"/>
    <w:rsid w:val="00B65A70"/>
    <w:rsid w:val="00B807AE"/>
    <w:rsid w:val="00B833DB"/>
    <w:rsid w:val="00B8377E"/>
    <w:rsid w:val="00B83FC0"/>
    <w:rsid w:val="00B84076"/>
    <w:rsid w:val="00B91A29"/>
    <w:rsid w:val="00B9245E"/>
    <w:rsid w:val="00B93EF9"/>
    <w:rsid w:val="00B94890"/>
    <w:rsid w:val="00BA0F48"/>
    <w:rsid w:val="00BA1C55"/>
    <w:rsid w:val="00BA4979"/>
    <w:rsid w:val="00BA52F2"/>
    <w:rsid w:val="00BA6624"/>
    <w:rsid w:val="00BB0959"/>
    <w:rsid w:val="00BB09A8"/>
    <w:rsid w:val="00BB355F"/>
    <w:rsid w:val="00BB3749"/>
    <w:rsid w:val="00BB3DE3"/>
    <w:rsid w:val="00BB60F9"/>
    <w:rsid w:val="00BB6DC0"/>
    <w:rsid w:val="00BB7FFD"/>
    <w:rsid w:val="00BC061E"/>
    <w:rsid w:val="00BC7017"/>
    <w:rsid w:val="00BC7EFE"/>
    <w:rsid w:val="00BD09A0"/>
    <w:rsid w:val="00BD2886"/>
    <w:rsid w:val="00BE5221"/>
    <w:rsid w:val="00BE6C0D"/>
    <w:rsid w:val="00BE70EC"/>
    <w:rsid w:val="00BE7A27"/>
    <w:rsid w:val="00BF48CD"/>
    <w:rsid w:val="00BF5B98"/>
    <w:rsid w:val="00BF5C21"/>
    <w:rsid w:val="00C001D9"/>
    <w:rsid w:val="00C01700"/>
    <w:rsid w:val="00C01E9D"/>
    <w:rsid w:val="00C01FD1"/>
    <w:rsid w:val="00C051DD"/>
    <w:rsid w:val="00C122A1"/>
    <w:rsid w:val="00C12D39"/>
    <w:rsid w:val="00C13FA2"/>
    <w:rsid w:val="00C159F2"/>
    <w:rsid w:val="00C16F7A"/>
    <w:rsid w:val="00C214A1"/>
    <w:rsid w:val="00C24734"/>
    <w:rsid w:val="00C30244"/>
    <w:rsid w:val="00C349AD"/>
    <w:rsid w:val="00C35658"/>
    <w:rsid w:val="00C41BB9"/>
    <w:rsid w:val="00C50EDE"/>
    <w:rsid w:val="00C53727"/>
    <w:rsid w:val="00C54E34"/>
    <w:rsid w:val="00C54E7C"/>
    <w:rsid w:val="00C60D6D"/>
    <w:rsid w:val="00C636D2"/>
    <w:rsid w:val="00C63DA4"/>
    <w:rsid w:val="00C6407E"/>
    <w:rsid w:val="00C668FF"/>
    <w:rsid w:val="00C66BE9"/>
    <w:rsid w:val="00C7128E"/>
    <w:rsid w:val="00C741CD"/>
    <w:rsid w:val="00C76E91"/>
    <w:rsid w:val="00C7789B"/>
    <w:rsid w:val="00C800AC"/>
    <w:rsid w:val="00C80C19"/>
    <w:rsid w:val="00C86E08"/>
    <w:rsid w:val="00C872A7"/>
    <w:rsid w:val="00C90512"/>
    <w:rsid w:val="00CA0C4E"/>
    <w:rsid w:val="00CA464D"/>
    <w:rsid w:val="00CA6401"/>
    <w:rsid w:val="00CA677B"/>
    <w:rsid w:val="00CB1ED4"/>
    <w:rsid w:val="00CB298F"/>
    <w:rsid w:val="00CB3E27"/>
    <w:rsid w:val="00CB4141"/>
    <w:rsid w:val="00CB7516"/>
    <w:rsid w:val="00CC06EB"/>
    <w:rsid w:val="00CC07D3"/>
    <w:rsid w:val="00CC1C66"/>
    <w:rsid w:val="00CC1D20"/>
    <w:rsid w:val="00CC46D4"/>
    <w:rsid w:val="00CC4DBD"/>
    <w:rsid w:val="00CC5384"/>
    <w:rsid w:val="00CC6FDC"/>
    <w:rsid w:val="00CD5435"/>
    <w:rsid w:val="00CD6788"/>
    <w:rsid w:val="00CE14E4"/>
    <w:rsid w:val="00CE22DA"/>
    <w:rsid w:val="00CE2766"/>
    <w:rsid w:val="00CE3EB3"/>
    <w:rsid w:val="00CF0657"/>
    <w:rsid w:val="00CF11EF"/>
    <w:rsid w:val="00CF2479"/>
    <w:rsid w:val="00CF30D6"/>
    <w:rsid w:val="00CF32C6"/>
    <w:rsid w:val="00D00230"/>
    <w:rsid w:val="00D00AC0"/>
    <w:rsid w:val="00D0140E"/>
    <w:rsid w:val="00D03091"/>
    <w:rsid w:val="00D03B3E"/>
    <w:rsid w:val="00D068C4"/>
    <w:rsid w:val="00D06C49"/>
    <w:rsid w:val="00D06D44"/>
    <w:rsid w:val="00D072C3"/>
    <w:rsid w:val="00D10DF3"/>
    <w:rsid w:val="00D117F5"/>
    <w:rsid w:val="00D11A01"/>
    <w:rsid w:val="00D1521B"/>
    <w:rsid w:val="00D16857"/>
    <w:rsid w:val="00D20209"/>
    <w:rsid w:val="00D226C6"/>
    <w:rsid w:val="00D2424A"/>
    <w:rsid w:val="00D2679F"/>
    <w:rsid w:val="00D27374"/>
    <w:rsid w:val="00D2764E"/>
    <w:rsid w:val="00D32809"/>
    <w:rsid w:val="00D3369A"/>
    <w:rsid w:val="00D33F94"/>
    <w:rsid w:val="00D344AC"/>
    <w:rsid w:val="00D35E6F"/>
    <w:rsid w:val="00D36BA2"/>
    <w:rsid w:val="00D42A5B"/>
    <w:rsid w:val="00D45312"/>
    <w:rsid w:val="00D47E5C"/>
    <w:rsid w:val="00D513B1"/>
    <w:rsid w:val="00D518DF"/>
    <w:rsid w:val="00D53237"/>
    <w:rsid w:val="00D5347F"/>
    <w:rsid w:val="00D53E71"/>
    <w:rsid w:val="00D61714"/>
    <w:rsid w:val="00D65EC3"/>
    <w:rsid w:val="00D65F12"/>
    <w:rsid w:val="00D73056"/>
    <w:rsid w:val="00D80B60"/>
    <w:rsid w:val="00D83113"/>
    <w:rsid w:val="00D85401"/>
    <w:rsid w:val="00D8643B"/>
    <w:rsid w:val="00D91073"/>
    <w:rsid w:val="00D95C99"/>
    <w:rsid w:val="00D97AF3"/>
    <w:rsid w:val="00D97F60"/>
    <w:rsid w:val="00DA0BF4"/>
    <w:rsid w:val="00DA11AD"/>
    <w:rsid w:val="00DA2A51"/>
    <w:rsid w:val="00DA40CD"/>
    <w:rsid w:val="00DA624E"/>
    <w:rsid w:val="00DA644D"/>
    <w:rsid w:val="00DA7983"/>
    <w:rsid w:val="00DB1DEC"/>
    <w:rsid w:val="00DB4CAA"/>
    <w:rsid w:val="00DB5C39"/>
    <w:rsid w:val="00DB7CD9"/>
    <w:rsid w:val="00DC4464"/>
    <w:rsid w:val="00DC56A7"/>
    <w:rsid w:val="00DC5F40"/>
    <w:rsid w:val="00DC7124"/>
    <w:rsid w:val="00DC7231"/>
    <w:rsid w:val="00DD08F7"/>
    <w:rsid w:val="00DD4BD8"/>
    <w:rsid w:val="00DD5C45"/>
    <w:rsid w:val="00DD6FC4"/>
    <w:rsid w:val="00DE17DA"/>
    <w:rsid w:val="00DE3440"/>
    <w:rsid w:val="00DE3D17"/>
    <w:rsid w:val="00DE477B"/>
    <w:rsid w:val="00DE59C1"/>
    <w:rsid w:val="00DF16A7"/>
    <w:rsid w:val="00DF3D30"/>
    <w:rsid w:val="00DF3FCD"/>
    <w:rsid w:val="00DF465F"/>
    <w:rsid w:val="00DF55F4"/>
    <w:rsid w:val="00E007EF"/>
    <w:rsid w:val="00E00AAA"/>
    <w:rsid w:val="00E02595"/>
    <w:rsid w:val="00E0293A"/>
    <w:rsid w:val="00E02E49"/>
    <w:rsid w:val="00E041DC"/>
    <w:rsid w:val="00E04266"/>
    <w:rsid w:val="00E06EB0"/>
    <w:rsid w:val="00E11C39"/>
    <w:rsid w:val="00E1229C"/>
    <w:rsid w:val="00E12888"/>
    <w:rsid w:val="00E14B46"/>
    <w:rsid w:val="00E16F70"/>
    <w:rsid w:val="00E219D0"/>
    <w:rsid w:val="00E25860"/>
    <w:rsid w:val="00E26C5A"/>
    <w:rsid w:val="00E27112"/>
    <w:rsid w:val="00E305F1"/>
    <w:rsid w:val="00E30610"/>
    <w:rsid w:val="00E42681"/>
    <w:rsid w:val="00E44AA0"/>
    <w:rsid w:val="00E45695"/>
    <w:rsid w:val="00E45F3B"/>
    <w:rsid w:val="00E470FB"/>
    <w:rsid w:val="00E4736C"/>
    <w:rsid w:val="00E50338"/>
    <w:rsid w:val="00E520C5"/>
    <w:rsid w:val="00E54886"/>
    <w:rsid w:val="00E569E4"/>
    <w:rsid w:val="00E61858"/>
    <w:rsid w:val="00E619F0"/>
    <w:rsid w:val="00E6722C"/>
    <w:rsid w:val="00E71649"/>
    <w:rsid w:val="00E71659"/>
    <w:rsid w:val="00E72178"/>
    <w:rsid w:val="00E72258"/>
    <w:rsid w:val="00E7543B"/>
    <w:rsid w:val="00E80646"/>
    <w:rsid w:val="00E81E66"/>
    <w:rsid w:val="00E82711"/>
    <w:rsid w:val="00E8383C"/>
    <w:rsid w:val="00E8453E"/>
    <w:rsid w:val="00E91392"/>
    <w:rsid w:val="00E93069"/>
    <w:rsid w:val="00E9328C"/>
    <w:rsid w:val="00E95626"/>
    <w:rsid w:val="00E95A16"/>
    <w:rsid w:val="00E966EA"/>
    <w:rsid w:val="00E968C1"/>
    <w:rsid w:val="00E96BCC"/>
    <w:rsid w:val="00E96D23"/>
    <w:rsid w:val="00E96EFA"/>
    <w:rsid w:val="00EA25B3"/>
    <w:rsid w:val="00EA36EA"/>
    <w:rsid w:val="00EA41E8"/>
    <w:rsid w:val="00EA53F1"/>
    <w:rsid w:val="00EB1C03"/>
    <w:rsid w:val="00EB23CC"/>
    <w:rsid w:val="00EB2CB9"/>
    <w:rsid w:val="00EB4690"/>
    <w:rsid w:val="00EB5A49"/>
    <w:rsid w:val="00EB5C5D"/>
    <w:rsid w:val="00EB5EB9"/>
    <w:rsid w:val="00EB7CAD"/>
    <w:rsid w:val="00EC397C"/>
    <w:rsid w:val="00EC3FDB"/>
    <w:rsid w:val="00EC5BCA"/>
    <w:rsid w:val="00EC66F1"/>
    <w:rsid w:val="00ED28F9"/>
    <w:rsid w:val="00ED3C73"/>
    <w:rsid w:val="00ED4704"/>
    <w:rsid w:val="00ED7D22"/>
    <w:rsid w:val="00EE1214"/>
    <w:rsid w:val="00EE3A34"/>
    <w:rsid w:val="00EE6409"/>
    <w:rsid w:val="00EF0DA0"/>
    <w:rsid w:val="00EF2EF7"/>
    <w:rsid w:val="00F003E1"/>
    <w:rsid w:val="00F005DC"/>
    <w:rsid w:val="00F00AD0"/>
    <w:rsid w:val="00F00F2C"/>
    <w:rsid w:val="00F02AD8"/>
    <w:rsid w:val="00F040D6"/>
    <w:rsid w:val="00F06C78"/>
    <w:rsid w:val="00F06FAF"/>
    <w:rsid w:val="00F106CA"/>
    <w:rsid w:val="00F161A7"/>
    <w:rsid w:val="00F201E0"/>
    <w:rsid w:val="00F20D47"/>
    <w:rsid w:val="00F21489"/>
    <w:rsid w:val="00F21683"/>
    <w:rsid w:val="00F25E4B"/>
    <w:rsid w:val="00F26170"/>
    <w:rsid w:val="00F27F7A"/>
    <w:rsid w:val="00F3167D"/>
    <w:rsid w:val="00F34A46"/>
    <w:rsid w:val="00F36D80"/>
    <w:rsid w:val="00F41412"/>
    <w:rsid w:val="00F41B23"/>
    <w:rsid w:val="00F42083"/>
    <w:rsid w:val="00F46442"/>
    <w:rsid w:val="00F474B1"/>
    <w:rsid w:val="00F51901"/>
    <w:rsid w:val="00F51FCC"/>
    <w:rsid w:val="00F5474F"/>
    <w:rsid w:val="00F54D70"/>
    <w:rsid w:val="00F56AF1"/>
    <w:rsid w:val="00F608FE"/>
    <w:rsid w:val="00F62561"/>
    <w:rsid w:val="00F62CE3"/>
    <w:rsid w:val="00F651DD"/>
    <w:rsid w:val="00F65B50"/>
    <w:rsid w:val="00F66381"/>
    <w:rsid w:val="00F73AC9"/>
    <w:rsid w:val="00F74197"/>
    <w:rsid w:val="00F76953"/>
    <w:rsid w:val="00F81A93"/>
    <w:rsid w:val="00F838E1"/>
    <w:rsid w:val="00F84DC0"/>
    <w:rsid w:val="00F858F2"/>
    <w:rsid w:val="00F85D23"/>
    <w:rsid w:val="00F870B0"/>
    <w:rsid w:val="00F8795D"/>
    <w:rsid w:val="00F91232"/>
    <w:rsid w:val="00F92BAE"/>
    <w:rsid w:val="00F95850"/>
    <w:rsid w:val="00FA0DEB"/>
    <w:rsid w:val="00FA1C88"/>
    <w:rsid w:val="00FA1C97"/>
    <w:rsid w:val="00FA232E"/>
    <w:rsid w:val="00FA42CE"/>
    <w:rsid w:val="00FA4976"/>
    <w:rsid w:val="00FB041A"/>
    <w:rsid w:val="00FB15B2"/>
    <w:rsid w:val="00FB3358"/>
    <w:rsid w:val="00FB51A3"/>
    <w:rsid w:val="00FC0864"/>
    <w:rsid w:val="00FC1231"/>
    <w:rsid w:val="00FC18FB"/>
    <w:rsid w:val="00FC29BB"/>
    <w:rsid w:val="00FC4DB4"/>
    <w:rsid w:val="00FC5294"/>
    <w:rsid w:val="00FC69AF"/>
    <w:rsid w:val="00FD5226"/>
    <w:rsid w:val="00FD7973"/>
    <w:rsid w:val="00FE03B2"/>
    <w:rsid w:val="00FE087A"/>
    <w:rsid w:val="00FE6BF6"/>
    <w:rsid w:val="00FE70C3"/>
    <w:rsid w:val="00FE7ABA"/>
    <w:rsid w:val="00FF06F0"/>
    <w:rsid w:val="00FF31FD"/>
    <w:rsid w:val="00FF3B33"/>
    <w:rsid w:val="00FF4207"/>
    <w:rsid w:val="00FF60F2"/>
    <w:rsid w:val="00FF63CF"/>
    <w:rsid w:val="00FF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horizontal-relative:margin;v-text-anchor:middle" fillcolor="none [1944]" strokecolor="none [3208]">
      <v:fill color="none [1944]" color2="none [3208]" focusposition="1" focussize="" focus="50%" type="gradient"/>
      <v:stroke color="none [3208]" weight="1pt"/>
      <v:shadow on="t" type="perspective" color="none [1608]" offset="1pt" offset2="-3pt"/>
    </o:shapedefaults>
    <o:shapelayout v:ext="edit">
      <o:idmap v:ext="edit" data="2"/>
    </o:shapelayout>
  </w:shapeDefaults>
  <w:decimalSymbol w:val="."/>
  <w:listSeparator w:val=","/>
  <w14:docId w14:val="22D9726F"/>
  <w15:docId w15:val="{DD0C1E3E-1836-4C76-9C50-E6EE7B0D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BA1"/>
    <w:pPr>
      <w:spacing w:after="0"/>
      <w:jc w:val="both"/>
    </w:pPr>
    <w:rPr>
      <w:rFonts w:ascii="Arial" w:hAnsi="Arial" w:cs="Arial"/>
      <w:sz w:val="20"/>
    </w:rPr>
  </w:style>
  <w:style w:type="paragraph" w:styleId="Heading1">
    <w:name w:val="heading 1"/>
    <w:basedOn w:val="Normal"/>
    <w:next w:val="Normal"/>
    <w:link w:val="Heading1Char"/>
    <w:qFormat/>
    <w:rsid w:val="007E1497"/>
    <w:pPr>
      <w:keepNext/>
      <w:pBdr>
        <w:bottom w:val="single" w:sz="12" w:space="1" w:color="auto"/>
      </w:pBdr>
      <w:spacing w:before="240" w:line="240" w:lineRule="auto"/>
      <w:outlineLvl w:val="0"/>
    </w:pPr>
    <w:rPr>
      <w:rFonts w:eastAsia="Times New Roman" w:cs="Times New Roman"/>
      <w:b/>
      <w:kern w:val="28"/>
      <w:sz w:val="36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DB6"/>
    <w:pPr>
      <w:keepNext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1497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3F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83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64DB6"/>
    <w:rPr>
      <w:rFonts w:ascii="Arial" w:hAnsi="Arial" w:cs="Arial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F5061"/>
    <w:rPr>
      <w:rFonts w:ascii="Arial" w:eastAsiaTheme="majorEastAsia" w:hAnsi="Arial" w:cstheme="majorBidi"/>
      <w:b/>
      <w:bCs/>
      <w:sz w:val="20"/>
    </w:rPr>
  </w:style>
  <w:style w:type="table" w:styleId="TableGrid">
    <w:name w:val="Table Grid"/>
    <w:basedOn w:val="TableNormal"/>
    <w:uiPriority w:val="59"/>
    <w:rsid w:val="005F2EF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5F2EF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A86C8C"/>
    <w:rPr>
      <w:rFonts w:ascii="Arial" w:eastAsia="Times New Roman" w:hAnsi="Arial" w:cs="Times New Roman"/>
      <w:b/>
      <w:kern w:val="28"/>
      <w:sz w:val="36"/>
      <w:szCs w:val="24"/>
    </w:rPr>
  </w:style>
  <w:style w:type="paragraph" w:styleId="Header">
    <w:name w:val="header"/>
    <w:basedOn w:val="Normal"/>
    <w:link w:val="HeaderChar"/>
    <w:uiPriority w:val="99"/>
    <w:unhideWhenUsed/>
    <w:rsid w:val="005B749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492"/>
  </w:style>
  <w:style w:type="paragraph" w:styleId="Footer">
    <w:name w:val="footer"/>
    <w:basedOn w:val="Normal"/>
    <w:link w:val="FooterChar"/>
    <w:uiPriority w:val="99"/>
    <w:unhideWhenUsed/>
    <w:rsid w:val="005B749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492"/>
  </w:style>
  <w:style w:type="paragraph" w:styleId="BalloonText">
    <w:name w:val="Balloon Text"/>
    <w:basedOn w:val="Normal"/>
    <w:link w:val="BalloonTextChar"/>
    <w:uiPriority w:val="99"/>
    <w:semiHidden/>
    <w:unhideWhenUsed/>
    <w:rsid w:val="00A264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4C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0DA3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497"/>
    <w:pPr>
      <w:numPr>
        <w:ilvl w:val="1"/>
      </w:numPr>
      <w:spacing w:after="1200"/>
      <w:jc w:val="center"/>
    </w:pPr>
    <w:rPr>
      <w:rFonts w:eastAsiaTheme="majorEastAsia" w:cstheme="majorBidi"/>
      <w:iCs/>
      <w:spacing w:val="15"/>
      <w:sz w:val="4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1497"/>
    <w:rPr>
      <w:rFonts w:ascii="Arial" w:eastAsiaTheme="majorEastAsia" w:hAnsi="Arial" w:cstheme="majorBidi"/>
      <w:iCs/>
      <w:spacing w:val="15"/>
      <w:sz w:val="4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E1497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497"/>
    <w:rPr>
      <w:rFonts w:ascii="Arial" w:eastAsiaTheme="majorEastAsia" w:hAnsi="Arial" w:cstheme="majorBidi"/>
      <w:spacing w:val="5"/>
      <w:kern w:val="28"/>
      <w:sz w:val="7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086E3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86E3A"/>
    <w:pPr>
      <w:spacing w:after="100"/>
      <w:ind w:left="400"/>
    </w:pPr>
  </w:style>
  <w:style w:type="table" w:customStyle="1" w:styleId="LightList-Accent11">
    <w:name w:val="Light List - Accent 11"/>
    <w:basedOn w:val="TableNormal"/>
    <w:uiPriority w:val="61"/>
    <w:rsid w:val="00FF06F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23733B"/>
    <w:pPr>
      <w:spacing w:after="100"/>
    </w:pPr>
  </w:style>
  <w:style w:type="character" w:customStyle="1" w:styleId="Heading4Char">
    <w:name w:val="Heading 4 Char"/>
    <w:basedOn w:val="DefaultParagraphFont"/>
    <w:link w:val="Heading4"/>
    <w:uiPriority w:val="9"/>
    <w:rsid w:val="006C3FDE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E96EFA"/>
    <w:pPr>
      <w:spacing w:after="100"/>
      <w:ind w:left="600"/>
    </w:pPr>
  </w:style>
  <w:style w:type="character" w:customStyle="1" w:styleId="sc11">
    <w:name w:val="sc11"/>
    <w:basedOn w:val="DefaultParagraphFont"/>
    <w:rsid w:val="00242AD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">
    <w:name w:val="sc7"/>
    <w:basedOn w:val="DefaultParagraphFont"/>
    <w:rsid w:val="00242AD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242AD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242AD8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31">
    <w:name w:val="sc31"/>
    <w:basedOn w:val="DefaultParagraphFont"/>
    <w:rsid w:val="00242AD8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51">
    <w:name w:val="sc51"/>
    <w:basedOn w:val="DefaultParagraphFont"/>
    <w:rsid w:val="001F624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1F624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91">
    <w:name w:val="sc191"/>
    <w:basedOn w:val="DefaultParagraphFont"/>
    <w:rsid w:val="001F624A"/>
    <w:rPr>
      <w:rFonts w:ascii="Courier New" w:hAnsi="Courier New" w:cs="Courier New" w:hint="default"/>
      <w:color w:val="800080"/>
      <w:sz w:val="20"/>
      <w:szCs w:val="20"/>
    </w:rPr>
  </w:style>
  <w:style w:type="character" w:customStyle="1" w:styleId="sc41">
    <w:name w:val="sc41"/>
    <w:basedOn w:val="DefaultParagraphFont"/>
    <w:rsid w:val="001F624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1F624A"/>
    <w:rPr>
      <w:rFonts w:ascii="Courier New" w:hAnsi="Courier New" w:cs="Courier New" w:hint="default"/>
      <w:color w:val="00800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74FBE"/>
    <w:rPr>
      <w:color w:val="605E5C"/>
      <w:shd w:val="clear" w:color="auto" w:fill="E1DFDD"/>
    </w:rPr>
  </w:style>
  <w:style w:type="character" w:customStyle="1" w:styleId="Code">
    <w:name w:val="Code"/>
    <w:basedOn w:val="DefaultParagraphFont"/>
    <w:uiPriority w:val="1"/>
    <w:qFormat/>
    <w:rsid w:val="00844595"/>
    <w:rPr>
      <w:rFonts w:ascii="Arial" w:hAnsi="Arial"/>
      <w:color w:val="365F91" w:themeColor="accent1" w:themeShade="BF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528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5288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52886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28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2886"/>
    <w:rPr>
      <w:rFonts w:ascii="Arial" w:hAnsi="Arial" w:cs="Arial"/>
      <w:b/>
      <w:bCs/>
      <w:sz w:val="20"/>
      <w:szCs w:val="20"/>
    </w:rPr>
  </w:style>
  <w:style w:type="character" w:customStyle="1" w:styleId="sc91">
    <w:name w:val="sc91"/>
    <w:basedOn w:val="DefaultParagraphFont"/>
    <w:rsid w:val="00E45F3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81">
    <w:name w:val="sc81"/>
    <w:basedOn w:val="DefaultParagraphFont"/>
    <w:rsid w:val="00E45F3B"/>
    <w:rPr>
      <w:rFonts w:ascii="Courier New" w:hAnsi="Courier New" w:cs="Courier New" w:hint="default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6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5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7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7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Company\Wasp\Documentation\WASP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574C1F6311964DA1FF929FFFC2ACE2" ma:contentTypeVersion="4" ma:contentTypeDescription="Create a new document." ma:contentTypeScope="" ma:versionID="cc6dc1bd34e3db0357b930e31e1917fa">
  <xsd:schema xmlns:xsd="http://www.w3.org/2001/XMLSchema" xmlns:xs="http://www.w3.org/2001/XMLSchema" xmlns:p="http://schemas.microsoft.com/office/2006/metadata/properties" xmlns:ns2="008e4e1f-289d-4e0b-bd67-5084edf56625" targetNamespace="http://schemas.microsoft.com/office/2006/metadata/properties" ma:root="true" ma:fieldsID="027ba80a2ac4ad926fe2fc9c5d4bc196" ns2:_="">
    <xsd:import namespace="008e4e1f-289d-4e0b-bd67-5084edf56625"/>
    <xsd:element name="properties">
      <xsd:complexType>
        <xsd:sequence>
          <xsd:element name="documentManagement">
            <xsd:complexType>
              <xsd:all>
                <xsd:element ref="ns2:Appli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e4e1f-289d-4e0b-bd67-5084edf56625" elementFormDefault="qualified">
    <xsd:import namespace="http://schemas.microsoft.com/office/2006/documentManagement/types"/>
    <xsd:import namespace="http://schemas.microsoft.com/office/infopath/2007/PartnerControls"/>
    <xsd:element name="Application" ma:index="2" nillable="true" ma:displayName="Application" ma:description="Which application this document relates to" ma:format="Dropdown" ma:internalName="Application">
      <xsd:simpleType>
        <xsd:restriction base="dms:Choice">
          <xsd:enumeration value="eCASCard"/>
          <xsd:enumeration value="External Forms"/>
          <xsd:enumeration value="InPatient Pathway"/>
          <xsd:enumeration value="Document Library"/>
          <xsd:enumeration value="Timeline Viewer"/>
          <xsd:enumeration value="External Forms"/>
          <xsd:enumeration value="WASP msf"/>
          <xsd:enumeration value="Not Applicabl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lication xmlns="008e4e1f-289d-4e0b-bd67-5084edf56625">Not Applicable</Application>
  </documentManagement>
</p:properties>
</file>

<file path=customXml/itemProps1.xml><?xml version="1.0" encoding="utf-8"?>
<ds:datastoreItem xmlns:ds="http://schemas.openxmlformats.org/officeDocument/2006/customXml" ds:itemID="{38EA7A9B-05E6-44B2-AB76-2035C3535B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2BB212-AC87-4F87-90F9-718C73AA74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8e4e1f-289d-4e0b-bd67-5084edf566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D72EC4-0A0C-4642-8344-8AA29DEB30F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7241F28-E069-461E-94A8-351320E739DA}">
  <ds:schemaRefs>
    <ds:schemaRef ds:uri="http://schemas.microsoft.com/office/2006/metadata/properties"/>
    <ds:schemaRef ds:uri="http://schemas.microsoft.com/office/infopath/2007/PartnerControls"/>
    <ds:schemaRef ds:uri="008e4e1f-289d-4e0b-bd67-5084edf566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WASP Document Template.dotx</Template>
  <TotalTime>0</TotalTime>
  <Pages>9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Jim</dc:creator>
  <cp:lastModifiedBy>Jim Brock</cp:lastModifiedBy>
  <cp:revision>7</cp:revision>
  <cp:lastPrinted>2009-05-20T14:22:00Z</cp:lastPrinted>
  <dcterms:created xsi:type="dcterms:W3CDTF">2023-06-26T10:04:00Z</dcterms:created>
  <dcterms:modified xsi:type="dcterms:W3CDTF">2023-06-26T10:17:00Z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0x0101009A574C1F6311964DA1FF929FFFC2ACE2</vt:lpwstr>
  </property>
  <property fmtid="{D5CDD505-2E9C-101B-9397-08002B2CF9AE}" pid="3" name="Relevance">
    <vt:lpwstr>;#Template;#</vt:lpwstr>
  </property>
  <property fmtid="{D5CDD505-2E9C-101B-9397-08002B2CF9AE}" pid="4" name="_Relation">
    <vt:lpwstr>;#Template;#</vt:lpwstr>
  </property>
</Properties>
</file>